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83" w:rsidRDefault="00EC1183" w:rsidP="00EC1183">
      <w:pPr>
        <w:pStyle w:val="Centredtext"/>
      </w:pPr>
      <w:r>
        <w:object w:dxaOrig="10080" w:dyaOrig="10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32.75pt" o:ole="">
            <v:imagedata r:id="rId8" o:title=""/>
          </v:shape>
          <o:OLEObject Type="Embed" ProgID="PBrush" ShapeID="_x0000_i1025" DrawAspect="Content" ObjectID="_1535334184" r:id="rId9"/>
        </w:object>
      </w:r>
    </w:p>
    <w:p w:rsidR="00952279" w:rsidRPr="00952279" w:rsidRDefault="00952279" w:rsidP="00952279"/>
    <w:p w:rsidR="00EC1183" w:rsidRDefault="00B3491F" w:rsidP="009F2930">
      <w:pPr>
        <w:pStyle w:val="a4"/>
        <w:wordWrap w:val="0"/>
      </w:pPr>
      <w:bookmarkStart w:id="0" w:name="_Toc359521877"/>
      <w:bookmarkStart w:id="1" w:name="_Toc359830585"/>
      <w:bookmarkStart w:id="2" w:name="_Toc364355144"/>
      <w:bookmarkStart w:id="3" w:name="_Toc366140539"/>
      <w:bookmarkStart w:id="4" w:name="_Toc366227365"/>
      <w:bookmarkStart w:id="5" w:name="_Toc370145031"/>
      <w:bookmarkStart w:id="6" w:name="_Toc379919665"/>
      <w:bookmarkStart w:id="7" w:name="_Toc381085728"/>
      <w:bookmarkStart w:id="8" w:name="_Toc387340659"/>
      <w:bookmarkStart w:id="9" w:name="_Toc439944155"/>
      <w:r w:rsidRPr="00B3491F">
        <w:t xml:space="preserve">UEX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C24407">
        <w:rPr>
          <w:rFonts w:hint="eastAsia"/>
        </w:rPr>
        <w:t>TS.29 specified materials</w:t>
      </w:r>
      <w:r w:rsidR="00CD6AB1">
        <w:rPr>
          <w:rFonts w:hint="eastAsia"/>
        </w:rPr>
        <w:t xml:space="preserve"> for testing</w:t>
      </w:r>
    </w:p>
    <w:p w:rsidR="00EC1183" w:rsidRDefault="00EC1183" w:rsidP="00EC1183">
      <w:pPr>
        <w:pStyle w:val="a4"/>
      </w:pPr>
    </w:p>
    <w:p w:rsidR="00EC1183" w:rsidRDefault="00EC1183" w:rsidP="00EC1183">
      <w:pPr>
        <w:pStyle w:val="Disclaimer"/>
      </w:pPr>
      <w:r>
        <w:t>.</w:t>
      </w:r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5"/>
      </w:tblGrid>
      <w:tr w:rsidR="00EC1183" w:rsidTr="00EE7266">
        <w:trPr>
          <w:trHeight w:val="425"/>
        </w:trPr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C1183" w:rsidRDefault="00EC1183" w:rsidP="00EE7266">
            <w:pPr>
              <w:pStyle w:val="TableHeading"/>
            </w:pPr>
            <w:r>
              <w:t>Security Classification –</w:t>
            </w:r>
            <w:r w:rsidRPr="00DB7D27">
              <w:t>GSMA</w:t>
            </w:r>
            <w:r w:rsidR="00935121">
              <w:t xml:space="preserve"> internal</w:t>
            </w:r>
            <w:r w:rsidRPr="00DB7D27">
              <w:t xml:space="preserve"> </w:t>
            </w:r>
            <w:r w:rsidR="00935121">
              <w:t xml:space="preserve"> </w:t>
            </w:r>
          </w:p>
        </w:tc>
      </w:tr>
    </w:tbl>
    <w:p w:rsidR="00EC1183" w:rsidRDefault="00EC1183" w:rsidP="00EC1183"/>
    <w:p w:rsidR="00EC1183" w:rsidRDefault="00EC1183" w:rsidP="00EC1183">
      <w:pPr>
        <w:pStyle w:val="DocInfo"/>
        <w:spacing w:before="0"/>
      </w:pPr>
    </w:p>
    <w:p w:rsidR="00EC1183" w:rsidRDefault="00EC1183" w:rsidP="00EC1183">
      <w:pPr>
        <w:pStyle w:val="DocInfo"/>
        <w:spacing w:before="0"/>
        <w:rPr>
          <w:rFonts w:eastAsia="Arial Unicode MS"/>
        </w:rPr>
      </w:pPr>
      <w:r>
        <w:t>Copyright Notice</w:t>
      </w:r>
    </w:p>
    <w:p w:rsidR="00EC1183" w:rsidRDefault="00EC1183" w:rsidP="00EC1183">
      <w:pPr>
        <w:pStyle w:val="CSLegal3"/>
        <w:spacing w:before="0"/>
      </w:pPr>
      <w:r>
        <w:t xml:space="preserve">Copyright © </w:t>
      </w:r>
      <w:r w:rsidR="00566E39" w:rsidRPr="007A3C76">
        <w:rPr>
          <w:b w:val="0"/>
        </w:rPr>
        <w:fldChar w:fldCharType="begin"/>
      </w:r>
      <w:r w:rsidRPr="007A3C76">
        <w:rPr>
          <w:b w:val="0"/>
        </w:rPr>
        <w:instrText xml:space="preserve"> DATE  \@ "YYYY"  \* MERGEFORMAT </w:instrText>
      </w:r>
      <w:r w:rsidR="00566E39" w:rsidRPr="007A3C76">
        <w:rPr>
          <w:b w:val="0"/>
        </w:rPr>
        <w:fldChar w:fldCharType="separate"/>
      </w:r>
      <w:r w:rsidR="00CD6AB1">
        <w:rPr>
          <w:b w:val="0"/>
          <w:noProof/>
        </w:rPr>
        <w:t>2016</w:t>
      </w:r>
      <w:r w:rsidR="00566E39" w:rsidRPr="007A3C76">
        <w:rPr>
          <w:b w:val="0"/>
        </w:rPr>
        <w:fldChar w:fldCharType="end"/>
      </w:r>
      <w:r w:rsidRPr="007A3C76">
        <w:rPr>
          <w:b w:val="0"/>
        </w:rPr>
        <w:t xml:space="preserve"> </w:t>
      </w:r>
      <w:r>
        <w:t>GSM Association</w:t>
      </w:r>
    </w:p>
    <w:p w:rsidR="00EC1183" w:rsidRDefault="00EC1183" w:rsidP="00EC1183">
      <w:pPr>
        <w:pStyle w:val="CSLegal3"/>
        <w:spacing w:before="0"/>
      </w:pPr>
    </w:p>
    <w:p w:rsidR="00EC1183" w:rsidRDefault="00EC1183" w:rsidP="00EC1183">
      <w:pPr>
        <w:pStyle w:val="DocInfo"/>
        <w:spacing w:before="0"/>
      </w:pPr>
      <w:r>
        <w:t>Antitrust Notice</w:t>
      </w:r>
    </w:p>
    <w:p w:rsidR="00EC1183" w:rsidRDefault="00EC1183" w:rsidP="00EC1183">
      <w:pPr>
        <w:pStyle w:val="CSLegal3"/>
        <w:spacing w:before="0"/>
      </w:pPr>
      <w:r>
        <w:t>The information contain herein is in full compliance with the GSM Association’s antitrust compliance policy.</w:t>
      </w:r>
      <w:bookmarkStart w:id="10" w:name="RestrictedTable2"/>
      <w:bookmarkEnd w:id="10"/>
    </w:p>
    <w:p w:rsidR="00EC1183" w:rsidRDefault="00EC1183" w:rsidP="00EC1183">
      <w:pPr>
        <w:pStyle w:val="CSLegal3"/>
        <w:tabs>
          <w:tab w:val="left" w:pos="7350"/>
        </w:tabs>
        <w:spacing w:before="0"/>
      </w:pPr>
      <w:r>
        <w:tab/>
      </w:r>
    </w:p>
    <w:p w:rsidR="00EC1183" w:rsidRDefault="00EC1183" w:rsidP="00EC1183">
      <w:pPr>
        <w:pStyle w:val="CSLegal3"/>
        <w:spacing w:before="0"/>
      </w:pPr>
    </w:p>
    <w:p w:rsidR="00EC1183" w:rsidRDefault="00EC1183" w:rsidP="00EC1183"/>
    <w:p w:rsidR="00EC1183" w:rsidRPr="00DA1D33" w:rsidRDefault="00EC1183" w:rsidP="00EC1183">
      <w:pPr>
        <w:rPr>
          <w:lang w:eastAsia="de-DE"/>
        </w:rPr>
      </w:pPr>
    </w:p>
    <w:p w:rsidR="00EC1183" w:rsidRDefault="00EC1183" w:rsidP="00EC1183"/>
    <w:p w:rsidR="00EC1183" w:rsidRDefault="00EC1183" w:rsidP="00EC1183"/>
    <w:p w:rsidR="00EC1183" w:rsidRDefault="00EC1183" w:rsidP="00EC1183">
      <w:pPr>
        <w:pStyle w:val="Centredtext"/>
      </w:pPr>
    </w:p>
    <w:p w:rsidR="00EC1183" w:rsidRPr="006629FE" w:rsidRDefault="00EC1183" w:rsidP="00EC1183"/>
    <w:p w:rsidR="00EC1183" w:rsidRPr="006629FE" w:rsidRDefault="00EC1183" w:rsidP="00EC1183"/>
    <w:p w:rsidR="00EC1183" w:rsidRPr="006629FE" w:rsidRDefault="00EC1183" w:rsidP="00EC1183"/>
    <w:p w:rsidR="00EC1183" w:rsidRPr="006629FE" w:rsidRDefault="00EC1183" w:rsidP="00EC1183"/>
    <w:p w:rsidR="00EC1183" w:rsidRDefault="00EC1183" w:rsidP="00EC1183"/>
    <w:p w:rsidR="00EC1183" w:rsidRDefault="00EC1183" w:rsidP="00EC1183"/>
    <w:p w:rsidR="00EC1183" w:rsidRPr="006629FE" w:rsidRDefault="00EC1183" w:rsidP="00EC1183">
      <w:pPr>
        <w:tabs>
          <w:tab w:val="left" w:pos="2085"/>
        </w:tabs>
      </w:pPr>
      <w:r>
        <w:tab/>
      </w:r>
    </w:p>
    <w:p w:rsidR="00EC1183" w:rsidRPr="006629FE" w:rsidRDefault="00EC1183" w:rsidP="00EC1183"/>
    <w:p w:rsidR="00EC1183" w:rsidRDefault="00EC1183" w:rsidP="00EC1183">
      <w:pPr>
        <w:pStyle w:val="TOC1"/>
        <w:sectPr w:rsidR="00EC1183" w:rsidSect="003E4A67">
          <w:headerReference w:type="default" r:id="rId10"/>
          <w:footerReference w:type="default" r:id="rId11"/>
          <w:pgSz w:w="11906" w:h="16838" w:code="9"/>
          <w:pgMar w:top="1440" w:right="1469" w:bottom="1440" w:left="1469" w:header="360" w:footer="360" w:gutter="0"/>
          <w:pgNumType w:start="1"/>
          <w:cols w:space="720"/>
          <w:docGrid w:linePitch="360"/>
        </w:sectPr>
      </w:pPr>
    </w:p>
    <w:p w:rsidR="00921524" w:rsidRPr="00A95215" w:rsidRDefault="00921524" w:rsidP="00B3511F">
      <w:pPr>
        <w:pStyle w:val="3"/>
        <w:numPr>
          <w:ilvl w:val="0"/>
          <w:numId w:val="0"/>
        </w:numPr>
        <w:shd w:val="clear" w:color="auto" w:fill="FFFFFF"/>
        <w:spacing w:before="0"/>
        <w:ind w:left="720" w:hanging="720"/>
        <w:rPr>
          <w:rFonts w:eastAsia="宋体"/>
          <w:b w:val="0"/>
          <w:bCs w:val="0"/>
          <w:sz w:val="24"/>
          <w:szCs w:val="20"/>
          <w:lang w:eastAsia="zh-CN"/>
        </w:rPr>
      </w:pPr>
      <w:r w:rsidRPr="00A95215">
        <w:rPr>
          <w:rFonts w:eastAsia="宋体"/>
          <w:b w:val="0"/>
          <w:bCs w:val="0"/>
          <w:sz w:val="24"/>
          <w:szCs w:val="20"/>
          <w:lang w:eastAsia="zh-CN"/>
        </w:rPr>
        <w:lastRenderedPageBreak/>
        <w:t>Background:</w:t>
      </w:r>
    </w:p>
    <w:p w:rsidR="00125A48" w:rsidRDefault="00921524" w:rsidP="00125A48">
      <w:pPr>
        <w:rPr>
          <w:sz w:val="20"/>
        </w:rPr>
      </w:pPr>
      <w:r w:rsidRPr="004B5AFA">
        <w:rPr>
          <w:rFonts w:hint="eastAsia"/>
          <w:sz w:val="20"/>
        </w:rPr>
        <w:t xml:space="preserve">The UEX WI </w:t>
      </w:r>
      <w:r w:rsidR="00125A48">
        <w:rPr>
          <w:rFonts w:hint="eastAsia"/>
          <w:sz w:val="20"/>
        </w:rPr>
        <w:t xml:space="preserve">test case guideline TS.29 </w:t>
      </w:r>
      <w:r w:rsidR="00125A48" w:rsidRPr="00125A48">
        <w:rPr>
          <w:sz w:val="20"/>
        </w:rPr>
        <w:t>lists test cases covering</w:t>
      </w:r>
      <w:r w:rsidR="00125A48" w:rsidRPr="00125A48">
        <w:rPr>
          <w:rFonts w:hint="eastAsia"/>
          <w:sz w:val="20"/>
        </w:rPr>
        <w:t xml:space="preserve"> the browser performance testing </w:t>
      </w:r>
      <w:r w:rsidR="00125A48" w:rsidRPr="00125A48">
        <w:rPr>
          <w:sz w:val="20"/>
        </w:rPr>
        <w:t>use cases</w:t>
      </w:r>
      <w:r w:rsidR="00125A48" w:rsidRPr="00125A48">
        <w:rPr>
          <w:rFonts w:hint="eastAsia"/>
          <w:sz w:val="20"/>
        </w:rPr>
        <w:t xml:space="preserve"> and system response performance</w:t>
      </w:r>
      <w:r w:rsidR="00125A48" w:rsidRPr="00125A48">
        <w:rPr>
          <w:sz w:val="20"/>
        </w:rPr>
        <w:t xml:space="preserve"> </w:t>
      </w:r>
      <w:r w:rsidR="00125A48" w:rsidRPr="00125A48">
        <w:rPr>
          <w:rFonts w:hint="eastAsia"/>
          <w:sz w:val="20"/>
        </w:rPr>
        <w:t>testing</w:t>
      </w:r>
      <w:r w:rsidR="00125A48" w:rsidRPr="00125A48">
        <w:rPr>
          <w:sz w:val="20"/>
        </w:rPr>
        <w:t xml:space="preserve"> use cases to help developers optimize the whole system </w:t>
      </w:r>
      <w:r w:rsidR="00125A48" w:rsidRPr="00125A48">
        <w:rPr>
          <w:rFonts w:hint="eastAsia"/>
          <w:sz w:val="20"/>
        </w:rPr>
        <w:t>and</w:t>
      </w:r>
      <w:r w:rsidR="00125A48" w:rsidRPr="00125A48">
        <w:rPr>
          <w:sz w:val="20"/>
        </w:rPr>
        <w:t xml:space="preserve"> avoid long waiting time or response latency for users.</w:t>
      </w:r>
    </w:p>
    <w:p w:rsidR="00921524" w:rsidRPr="004B5AFA" w:rsidRDefault="00CB5C0E" w:rsidP="00A95215">
      <w:pPr>
        <w:rPr>
          <w:sz w:val="20"/>
        </w:rPr>
      </w:pPr>
      <w:r>
        <w:rPr>
          <w:rFonts w:hint="eastAsia"/>
          <w:sz w:val="20"/>
        </w:rPr>
        <w:t xml:space="preserve">For the device </w:t>
      </w:r>
      <w:r>
        <w:rPr>
          <w:sz w:val="20"/>
        </w:rPr>
        <w:t>configuration,</w:t>
      </w:r>
      <w:r>
        <w:rPr>
          <w:rFonts w:hint="eastAsia"/>
          <w:sz w:val="20"/>
        </w:rPr>
        <w:t xml:space="preserve"> </w:t>
      </w:r>
      <w:r w:rsidR="00672FCC">
        <w:rPr>
          <w:rFonts w:hint="eastAsia"/>
          <w:sz w:val="20"/>
        </w:rPr>
        <w:t>800</w:t>
      </w:r>
      <w:r w:rsidRPr="00CB5C0E">
        <w:rPr>
          <w:rFonts w:hint="eastAsia"/>
          <w:sz w:val="20"/>
        </w:rPr>
        <w:t xml:space="preserve"> contacts</w:t>
      </w:r>
      <w:r w:rsidRPr="00CB5C0E">
        <w:rPr>
          <w:sz w:val="20"/>
        </w:rPr>
        <w:t>, 1000</w:t>
      </w:r>
      <w:r w:rsidRPr="00CB5C0E">
        <w:rPr>
          <w:rFonts w:hint="eastAsia"/>
          <w:sz w:val="20"/>
        </w:rPr>
        <w:t xml:space="preserve"> </w:t>
      </w:r>
      <w:r w:rsidRPr="00CB5C0E">
        <w:rPr>
          <w:sz w:val="20"/>
        </w:rPr>
        <w:t xml:space="preserve">messages, </w:t>
      </w:r>
      <w:r w:rsidR="00672FCC">
        <w:rPr>
          <w:rFonts w:hint="eastAsia"/>
          <w:sz w:val="20"/>
        </w:rPr>
        <w:t>6</w:t>
      </w:r>
      <w:r w:rsidRPr="00CB5C0E">
        <w:rPr>
          <w:sz w:val="20"/>
        </w:rPr>
        <w:t>0</w:t>
      </w:r>
      <w:r w:rsidRPr="00CB5C0E">
        <w:rPr>
          <w:rFonts w:hint="eastAsia"/>
          <w:sz w:val="20"/>
        </w:rPr>
        <w:t xml:space="preserve"> mails</w:t>
      </w:r>
      <w:r w:rsidRPr="00CB5C0E">
        <w:rPr>
          <w:sz w:val="20"/>
        </w:rPr>
        <w:t xml:space="preserve">, </w:t>
      </w:r>
      <w:r w:rsidR="00672FCC">
        <w:rPr>
          <w:rFonts w:hint="eastAsia"/>
          <w:sz w:val="20"/>
        </w:rPr>
        <w:t>2</w:t>
      </w:r>
      <w:r w:rsidRPr="00CB5C0E">
        <w:rPr>
          <w:sz w:val="20"/>
        </w:rPr>
        <w:t>00</w:t>
      </w:r>
      <w:r w:rsidRPr="00CB5C0E">
        <w:rPr>
          <w:rFonts w:hint="eastAsia"/>
          <w:sz w:val="20"/>
        </w:rPr>
        <w:t xml:space="preserve"> photos, </w:t>
      </w:r>
      <w:r w:rsidR="00672FCC">
        <w:rPr>
          <w:rFonts w:hint="eastAsia"/>
          <w:sz w:val="20"/>
        </w:rPr>
        <w:t>3</w:t>
      </w:r>
      <w:r w:rsidRPr="00CB5C0E">
        <w:rPr>
          <w:rFonts w:hint="eastAsia"/>
          <w:sz w:val="20"/>
        </w:rPr>
        <w:t xml:space="preserve">0 </w:t>
      </w:r>
      <w:r w:rsidRPr="00CB5C0E">
        <w:rPr>
          <w:sz w:val="20"/>
        </w:rPr>
        <w:t>videos</w:t>
      </w:r>
      <w:r w:rsidR="00672FCC">
        <w:rPr>
          <w:rFonts w:hint="eastAsia"/>
          <w:sz w:val="20"/>
        </w:rPr>
        <w:t>, 50 audios</w:t>
      </w:r>
      <w:r w:rsidRPr="00CB5C0E">
        <w:rPr>
          <w:sz w:val="20"/>
        </w:rPr>
        <w:t xml:space="preserve"> are</w:t>
      </w:r>
      <w:r w:rsidRPr="00CB5C0E">
        <w:rPr>
          <w:rFonts w:hint="eastAsia"/>
          <w:sz w:val="20"/>
        </w:rPr>
        <w:t xml:space="preserve"> </w:t>
      </w:r>
      <w:r w:rsidRPr="00CB5C0E">
        <w:rPr>
          <w:sz w:val="20"/>
        </w:rPr>
        <w:t>stored</w:t>
      </w:r>
      <w:r w:rsidRPr="00CB5C0E">
        <w:rPr>
          <w:rFonts w:hint="eastAsia"/>
          <w:sz w:val="20"/>
        </w:rPr>
        <w:t xml:space="preserve"> in the ROM of</w:t>
      </w:r>
      <w:r>
        <w:rPr>
          <w:rFonts w:hint="eastAsia"/>
          <w:sz w:val="20"/>
        </w:rPr>
        <w:t xml:space="preserve"> </w:t>
      </w:r>
      <w:r w:rsidRPr="00CB5C0E">
        <w:rPr>
          <w:sz w:val="20"/>
        </w:rPr>
        <w:t>Smartphone</w:t>
      </w:r>
      <w:r>
        <w:rPr>
          <w:rFonts w:hint="eastAsia"/>
          <w:sz w:val="20"/>
        </w:rPr>
        <w:t xml:space="preserve">. The </w:t>
      </w:r>
      <w:r w:rsidR="00125A48">
        <w:rPr>
          <w:rFonts w:hint="eastAsia"/>
          <w:sz w:val="20"/>
        </w:rPr>
        <w:t xml:space="preserve">standard </w:t>
      </w:r>
      <w:r>
        <w:rPr>
          <w:rFonts w:hint="eastAsia"/>
          <w:sz w:val="20"/>
        </w:rPr>
        <w:t xml:space="preserve">test materials </w:t>
      </w:r>
      <w:r w:rsidR="00125A48">
        <w:rPr>
          <w:rFonts w:hint="eastAsia"/>
          <w:sz w:val="20"/>
        </w:rPr>
        <w:t>need to be specified to ensure test in different terminal and different place has a same standard.</w:t>
      </w:r>
    </w:p>
    <w:p w:rsidR="00A95215" w:rsidRDefault="00A95215" w:rsidP="00A95215">
      <w:pPr>
        <w:rPr>
          <w:sz w:val="20"/>
        </w:rPr>
      </w:pPr>
    </w:p>
    <w:p w:rsidR="008E7953" w:rsidRPr="006A2C00" w:rsidRDefault="00C1394D" w:rsidP="008E7953">
      <w:pPr>
        <w:rPr>
          <w:b/>
          <w:sz w:val="20"/>
        </w:rPr>
      </w:pPr>
      <w:r w:rsidRPr="006A2C00">
        <w:rPr>
          <w:rFonts w:hint="eastAsia"/>
          <w:b/>
          <w:sz w:val="20"/>
        </w:rPr>
        <w:t>Ten</w:t>
      </w:r>
      <w:r w:rsidR="008E7953" w:rsidRPr="006A2C00">
        <w:rPr>
          <w:rFonts w:hint="eastAsia"/>
          <w:b/>
          <w:sz w:val="20"/>
        </w:rPr>
        <w:t xml:space="preserve"> </w:t>
      </w:r>
      <w:r w:rsidRPr="006A2C00">
        <w:rPr>
          <w:rFonts w:hint="eastAsia"/>
          <w:b/>
          <w:sz w:val="20"/>
        </w:rPr>
        <w:t>specified c</w:t>
      </w:r>
      <w:r w:rsidR="006C12DF" w:rsidRPr="006A2C00">
        <w:rPr>
          <w:rFonts w:hint="eastAsia"/>
          <w:b/>
          <w:sz w:val="20"/>
        </w:rPr>
        <w:t>ontacts</w:t>
      </w:r>
      <w:r w:rsidR="008E7953" w:rsidRPr="006A2C00">
        <w:rPr>
          <w:rFonts w:hint="eastAsia"/>
          <w:b/>
          <w:sz w:val="20"/>
        </w:rPr>
        <w:t xml:space="preserve"> </w:t>
      </w:r>
      <w:r w:rsidR="008E7953" w:rsidRPr="006A2C00">
        <w:rPr>
          <w:b/>
          <w:sz w:val="20"/>
        </w:rPr>
        <w:t>source</w:t>
      </w:r>
      <w:r w:rsidR="0068786B" w:rsidRPr="006A2C00">
        <w:rPr>
          <w:rFonts w:hint="eastAsia"/>
          <w:b/>
          <w:sz w:val="20"/>
        </w:rPr>
        <w:t xml:space="preserve"> examples</w:t>
      </w:r>
      <w:r w:rsidR="008E7953" w:rsidRPr="006A2C00">
        <w:rPr>
          <w:rFonts w:hint="eastAsia"/>
          <w:b/>
          <w:sz w:val="20"/>
        </w:rPr>
        <w:t xml:space="preserve">: </w:t>
      </w:r>
    </w:p>
    <w:p w:rsidR="0068786B" w:rsidRDefault="0068786B" w:rsidP="008E7953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275"/>
        <w:gridCol w:w="3402"/>
        <w:gridCol w:w="3119"/>
      </w:tblGrid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1275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Contents</w:t>
            </w:r>
          </w:p>
        </w:tc>
        <w:tc>
          <w:tcPr>
            <w:tcW w:w="3402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 xml:space="preserve">Phone number </w:t>
            </w:r>
          </w:p>
        </w:tc>
        <w:tc>
          <w:tcPr>
            <w:tcW w:w="3119" w:type="dxa"/>
          </w:tcPr>
          <w:p w:rsidR="00B9392C" w:rsidRPr="006D56E7" w:rsidRDefault="00B9392C" w:rsidP="00B9392C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ddress or Company name 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A54D31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="00B9392C" w:rsidRPr="006D56E7">
              <w:rPr>
                <w:rFonts w:hint="eastAsia"/>
                <w:sz w:val="20"/>
              </w:rPr>
              <w:t>ejpz</w:t>
            </w:r>
            <w:r w:rsidR="0068786B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3402" w:type="dxa"/>
          </w:tcPr>
          <w:p w:rsidR="00B9392C" w:rsidRPr="006D56E7" w:rsidRDefault="00D6406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68786B"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357908642</w:t>
            </w:r>
          </w:p>
        </w:tc>
        <w:tc>
          <w:tcPr>
            <w:tcW w:w="3119" w:type="dxa"/>
          </w:tcPr>
          <w:p w:rsidR="00B9392C" w:rsidRPr="00004A3B" w:rsidRDefault="0068786B" w:rsidP="00D64066">
            <w:r>
              <w:rPr>
                <w:rFonts w:hint="eastAsia"/>
                <w:sz w:val="20"/>
              </w:rPr>
              <w:t>E.g.</w:t>
            </w:r>
            <w:r w:rsidR="00D64066">
              <w:rPr>
                <w:rFonts w:hint="eastAsia"/>
                <w:sz w:val="20"/>
              </w:rPr>
              <w:t xml:space="preserve"> No.26 telecom road, Human city.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B</w:t>
            </w:r>
            <w:r w:rsidR="00B9392C" w:rsidRPr="006D56E7">
              <w:rPr>
                <w:rFonts w:hint="eastAsia"/>
                <w:sz w:val="20"/>
              </w:rPr>
              <w:t>mkfw</w:t>
            </w:r>
          </w:p>
        </w:tc>
        <w:tc>
          <w:tcPr>
            <w:tcW w:w="3402" w:type="dxa"/>
          </w:tcPr>
          <w:p w:rsidR="00B9392C" w:rsidRPr="006D56E7" w:rsidRDefault="000513D0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556872910</w:t>
            </w:r>
          </w:p>
        </w:tc>
        <w:tc>
          <w:tcPr>
            <w:tcW w:w="3119" w:type="dxa"/>
          </w:tcPr>
          <w:p w:rsidR="00B9392C" w:rsidRPr="000513D0" w:rsidRDefault="00C1394D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1435 winner avenue, Peking city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C</w:t>
            </w:r>
            <w:r w:rsidR="00B9392C" w:rsidRPr="006D56E7">
              <w:rPr>
                <w:rFonts w:hint="eastAsia"/>
                <w:sz w:val="20"/>
              </w:rPr>
              <w:t>whay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760022981</w:t>
            </w:r>
          </w:p>
        </w:tc>
        <w:tc>
          <w:tcPr>
            <w:tcW w:w="3119" w:type="dxa"/>
          </w:tcPr>
          <w:p w:rsidR="00B9392C" w:rsidRPr="000513D0" w:rsidRDefault="00C1394D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 33 </w:t>
            </w:r>
            <w:r>
              <w:rPr>
                <w:sz w:val="20"/>
              </w:rPr>
              <w:t>restaurant</w:t>
            </w:r>
            <w:r>
              <w:rPr>
                <w:rFonts w:hint="eastAsia"/>
                <w:sz w:val="20"/>
              </w:rPr>
              <w:t xml:space="preserve"> street. </w:t>
            </w:r>
          </w:p>
        </w:tc>
      </w:tr>
      <w:tr w:rsidR="00B9392C" w:rsidRPr="006D56E7" w:rsidTr="00A80FD5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D</w:t>
            </w:r>
            <w:r w:rsidR="00B9392C" w:rsidRPr="006D56E7">
              <w:rPr>
                <w:rFonts w:hint="eastAsia"/>
                <w:sz w:val="20"/>
              </w:rPr>
              <w:t>bxioa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759281020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HSS company 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B9392C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Z</w:t>
            </w:r>
            <w:r w:rsidR="00A54D31" w:rsidRPr="006D56E7">
              <w:rPr>
                <w:rFonts w:hint="eastAsia"/>
                <w:sz w:val="20"/>
              </w:rPr>
              <w:t>kaub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340096">
              <w:rPr>
                <w:rFonts w:hint="eastAsia"/>
                <w:sz w:val="20"/>
              </w:rPr>
              <w:t xml:space="preserve">+44 </w:t>
            </w:r>
            <w:r>
              <w:rPr>
                <w:rFonts w:hint="eastAsia"/>
                <w:sz w:val="20"/>
              </w:rPr>
              <w:t>628394712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WOTHY company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A54D31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A54D31" w:rsidRPr="006D56E7">
              <w:rPr>
                <w:rFonts w:hint="eastAsia"/>
                <w:sz w:val="20"/>
              </w:rPr>
              <w:t>heper</w:t>
            </w:r>
          </w:p>
        </w:tc>
        <w:tc>
          <w:tcPr>
            <w:tcW w:w="3402" w:type="dxa"/>
          </w:tcPr>
          <w:p w:rsidR="00B9392C" w:rsidRPr="006D56E7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390122393</w:t>
            </w:r>
          </w:p>
        </w:tc>
        <w:tc>
          <w:tcPr>
            <w:tcW w:w="3119" w:type="dxa"/>
          </w:tcPr>
          <w:p w:rsidR="00B9392C" w:rsidRPr="000513D0" w:rsidRDefault="00340096" w:rsidP="00CD6AB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F</w:t>
            </w:r>
            <w:r w:rsidR="00CD6AB1">
              <w:rPr>
                <w:rFonts w:hint="eastAsia"/>
                <w:sz w:val="20"/>
              </w:rPr>
              <w:t>psspy</w:t>
            </w:r>
            <w:r>
              <w:rPr>
                <w:rFonts w:hint="eastAsia"/>
                <w:sz w:val="20"/>
              </w:rPr>
              <w:t xml:space="preserve"> company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D56E7" w:rsidRDefault="0068786B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H</w:t>
            </w:r>
            <w:r w:rsidR="00A54D31" w:rsidRPr="006D56E7">
              <w:rPr>
                <w:rFonts w:hint="eastAsia"/>
                <w:sz w:val="20"/>
              </w:rPr>
              <w:t>ecoq</w:t>
            </w:r>
          </w:p>
        </w:tc>
        <w:tc>
          <w:tcPr>
            <w:tcW w:w="3402" w:type="dxa"/>
          </w:tcPr>
          <w:p w:rsidR="00B9392C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873730117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brother of James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68786B" w:rsidRDefault="0068786B" w:rsidP="006D56E7">
            <w:pPr>
              <w:rPr>
                <w:sz w:val="20"/>
              </w:rPr>
            </w:pPr>
            <w:r w:rsidRPr="0068786B">
              <w:rPr>
                <w:rFonts w:hint="eastAsia"/>
                <w:sz w:val="20"/>
              </w:rPr>
              <w:t>Wcpen</w:t>
            </w:r>
          </w:p>
        </w:tc>
        <w:tc>
          <w:tcPr>
            <w:tcW w:w="3402" w:type="dxa"/>
          </w:tcPr>
          <w:p w:rsidR="00B9392C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340096">
              <w:rPr>
                <w:rFonts w:hint="eastAsia"/>
                <w:sz w:val="20"/>
              </w:rPr>
              <w:t xml:space="preserve">+23 </w:t>
            </w:r>
            <w:r>
              <w:rPr>
                <w:rFonts w:hint="eastAsia"/>
                <w:sz w:val="20"/>
              </w:rPr>
              <w:t>759282712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sister </w:t>
            </w:r>
          </w:p>
        </w:tc>
      </w:tr>
      <w:tr w:rsidR="00B9392C" w:rsidRPr="006D56E7" w:rsidTr="006D56E7">
        <w:tc>
          <w:tcPr>
            <w:tcW w:w="1101" w:type="dxa"/>
          </w:tcPr>
          <w:p w:rsidR="00B9392C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B9392C" w:rsidRPr="000513D0" w:rsidRDefault="0068786B" w:rsidP="006D56E7">
            <w:pPr>
              <w:rPr>
                <w:sz w:val="20"/>
              </w:rPr>
            </w:pPr>
            <w:r w:rsidRPr="000513D0">
              <w:rPr>
                <w:rFonts w:hint="eastAsia"/>
                <w:sz w:val="20"/>
              </w:rPr>
              <w:t>Hosme</w:t>
            </w:r>
          </w:p>
        </w:tc>
        <w:tc>
          <w:tcPr>
            <w:tcW w:w="3402" w:type="dxa"/>
          </w:tcPr>
          <w:p w:rsidR="00B9392C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177728304</w:t>
            </w:r>
          </w:p>
        </w:tc>
        <w:tc>
          <w:tcPr>
            <w:tcW w:w="3119" w:type="dxa"/>
          </w:tcPr>
          <w:p w:rsidR="00B9392C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None</w:t>
            </w:r>
          </w:p>
        </w:tc>
      </w:tr>
      <w:tr w:rsidR="00A54D31" w:rsidRPr="006D56E7" w:rsidTr="006D56E7">
        <w:tc>
          <w:tcPr>
            <w:tcW w:w="1101" w:type="dxa"/>
          </w:tcPr>
          <w:p w:rsidR="00A54D31" w:rsidRPr="006D56E7" w:rsidRDefault="0068786B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5" w:type="dxa"/>
          </w:tcPr>
          <w:p w:rsidR="00A54D31" w:rsidRPr="000513D0" w:rsidRDefault="0068786B" w:rsidP="006D56E7">
            <w:pPr>
              <w:rPr>
                <w:sz w:val="20"/>
              </w:rPr>
            </w:pPr>
            <w:r w:rsidRPr="000513D0">
              <w:rPr>
                <w:rFonts w:hint="eastAsia"/>
                <w:sz w:val="20"/>
              </w:rPr>
              <w:t>Ysdne</w:t>
            </w:r>
          </w:p>
        </w:tc>
        <w:tc>
          <w:tcPr>
            <w:tcW w:w="3402" w:type="dxa"/>
          </w:tcPr>
          <w:p w:rsidR="00A54D31" w:rsidRPr="000513D0" w:rsidRDefault="000513D0" w:rsidP="000513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110185">
              <w:rPr>
                <w:rFonts w:hint="eastAsia"/>
                <w:sz w:val="20"/>
              </w:rPr>
              <w:t>47</w:t>
            </w:r>
            <w:r>
              <w:rPr>
                <w:rFonts w:hint="eastAsia"/>
                <w:sz w:val="20"/>
              </w:rPr>
              <w:t>8293012</w:t>
            </w:r>
          </w:p>
        </w:tc>
        <w:tc>
          <w:tcPr>
            <w:tcW w:w="3119" w:type="dxa"/>
          </w:tcPr>
          <w:p w:rsidR="00A54D31" w:rsidRPr="000513D0" w:rsidRDefault="00340096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None</w:t>
            </w:r>
          </w:p>
        </w:tc>
      </w:tr>
    </w:tbl>
    <w:p w:rsidR="008E7953" w:rsidRPr="006A2C00" w:rsidRDefault="00C1394D" w:rsidP="00A95215">
      <w:pPr>
        <w:rPr>
          <w:b/>
          <w:sz w:val="20"/>
        </w:rPr>
      </w:pPr>
      <w:r w:rsidRPr="006A2C00">
        <w:rPr>
          <w:rFonts w:hint="eastAsia"/>
          <w:b/>
          <w:sz w:val="20"/>
        </w:rPr>
        <w:t xml:space="preserve">Other 800 contacts sources </w:t>
      </w:r>
      <w:r w:rsidR="006A2C00">
        <w:rPr>
          <w:rFonts w:hint="eastAsia"/>
          <w:b/>
          <w:sz w:val="20"/>
        </w:rPr>
        <w:t>e</w:t>
      </w:r>
      <w:r w:rsidR="00CD6AB1">
        <w:rPr>
          <w:rFonts w:hint="eastAsia"/>
          <w:b/>
          <w:sz w:val="20"/>
        </w:rPr>
        <w:t>xamples</w:t>
      </w:r>
      <w:r w:rsidR="00110185" w:rsidRPr="006A2C00">
        <w:rPr>
          <w:b/>
          <w:sz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275"/>
        <w:gridCol w:w="3402"/>
        <w:gridCol w:w="3119"/>
      </w:tblGrid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Contents</w:t>
            </w:r>
          </w:p>
        </w:tc>
        <w:tc>
          <w:tcPr>
            <w:tcW w:w="3402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 xml:space="preserve">Phone number </w:t>
            </w:r>
          </w:p>
        </w:tc>
        <w:tc>
          <w:tcPr>
            <w:tcW w:w="3119" w:type="dxa"/>
          </w:tcPr>
          <w:p w:rsidR="00110185" w:rsidRPr="006D56E7" w:rsidRDefault="00110185" w:rsidP="004B7B49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ddress or Company name 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Hhsdhy </w:t>
            </w:r>
          </w:p>
        </w:tc>
        <w:tc>
          <w:tcPr>
            <w:tcW w:w="3402" w:type="dxa"/>
          </w:tcPr>
          <w:p w:rsidR="00110185" w:rsidRPr="006D56E7" w:rsidRDefault="00110185" w:rsidP="0011018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+33 8371148</w:t>
            </w:r>
          </w:p>
        </w:tc>
        <w:tc>
          <w:tcPr>
            <w:tcW w:w="3119" w:type="dxa"/>
          </w:tcPr>
          <w:p w:rsidR="00110185" w:rsidRPr="00004A3B" w:rsidRDefault="00110185" w:rsidP="00110185">
            <w:r>
              <w:rPr>
                <w:rFonts w:hint="eastAsia"/>
                <w:sz w:val="20"/>
              </w:rPr>
              <w:t xml:space="preserve">E.g. </w:t>
            </w:r>
            <w:r w:rsidR="00340096">
              <w:rPr>
                <w:rFonts w:hint="eastAsia"/>
                <w:sz w:val="20"/>
              </w:rPr>
              <w:t>ADGK company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110185">
            <w:pPr>
              <w:rPr>
                <w:sz w:val="20"/>
              </w:rPr>
            </w:pPr>
            <w:r w:rsidRPr="006D56E7"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. hory</w:t>
            </w:r>
          </w:p>
        </w:tc>
        <w:tc>
          <w:tcPr>
            <w:tcW w:w="3402" w:type="dxa"/>
          </w:tcPr>
          <w:p w:rsidR="00110185" w:rsidRPr="006D56E7" w:rsidRDefault="00110185" w:rsidP="0011018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0201029827</w:t>
            </w:r>
          </w:p>
        </w:tc>
        <w:tc>
          <w:tcPr>
            <w:tcW w:w="3119" w:type="dxa"/>
          </w:tcPr>
          <w:p w:rsidR="00110185" w:rsidRPr="000513D0" w:rsidRDefault="00110185" w:rsidP="0011018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9D1E59">
              <w:rPr>
                <w:rFonts w:hint="eastAsia"/>
                <w:sz w:val="20"/>
              </w:rPr>
              <w:t xml:space="preserve"> No.35 White way ,P8W5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Dorthy</w:t>
            </w:r>
          </w:p>
        </w:tc>
        <w:tc>
          <w:tcPr>
            <w:tcW w:w="3402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94245567</w:t>
            </w:r>
          </w:p>
        </w:tc>
        <w:tc>
          <w:tcPr>
            <w:tcW w:w="3119" w:type="dxa"/>
          </w:tcPr>
          <w:p w:rsidR="00110185" w:rsidRPr="000513D0" w:rsidRDefault="00110185" w:rsidP="009D1E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 </w:t>
            </w:r>
            <w:r w:rsidR="009D1E59">
              <w:rPr>
                <w:sz w:val="20"/>
              </w:rPr>
              <w:t>Century</w:t>
            </w:r>
            <w:r w:rsidR="009D1E59">
              <w:rPr>
                <w:rFonts w:hint="eastAsia"/>
                <w:sz w:val="20"/>
              </w:rPr>
              <w:t xml:space="preserve"> 22, U6E8 </w:t>
            </w:r>
          </w:p>
        </w:tc>
      </w:tr>
      <w:tr w:rsidR="00110185" w:rsidRPr="006D56E7" w:rsidTr="004B7B49">
        <w:tc>
          <w:tcPr>
            <w:tcW w:w="1101" w:type="dxa"/>
          </w:tcPr>
          <w:p w:rsidR="00110185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1275" w:type="dxa"/>
          </w:tcPr>
          <w:p w:rsidR="00110185" w:rsidRPr="006D56E7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Well</w:t>
            </w:r>
            <w:r w:rsidR="00340096">
              <w:rPr>
                <w:rFonts w:hint="eastAsia"/>
                <w:sz w:val="20"/>
              </w:rPr>
              <w:t>jams</w:t>
            </w:r>
          </w:p>
        </w:tc>
        <w:tc>
          <w:tcPr>
            <w:tcW w:w="3402" w:type="dxa"/>
          </w:tcPr>
          <w:p w:rsidR="00110185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E.g. 173382093</w:t>
            </w:r>
          </w:p>
        </w:tc>
        <w:tc>
          <w:tcPr>
            <w:tcW w:w="3119" w:type="dxa"/>
          </w:tcPr>
          <w:p w:rsidR="00110185" w:rsidRDefault="00110185" w:rsidP="004B7B4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E.g. </w:t>
            </w:r>
            <w:r w:rsidR="009D1E59">
              <w:rPr>
                <w:rFonts w:hint="eastAsia"/>
                <w:sz w:val="20"/>
              </w:rPr>
              <w:t>None</w:t>
            </w:r>
          </w:p>
        </w:tc>
      </w:tr>
    </w:tbl>
    <w:p w:rsidR="00C1394D" w:rsidRDefault="00C1394D" w:rsidP="00A95215">
      <w:pPr>
        <w:rPr>
          <w:sz w:val="20"/>
        </w:rPr>
      </w:pPr>
    </w:p>
    <w:p w:rsidR="00CB5C0E" w:rsidRPr="006A2C00" w:rsidRDefault="00CB5C0E" w:rsidP="00A95215">
      <w:pPr>
        <w:rPr>
          <w:b/>
          <w:sz w:val="20"/>
        </w:rPr>
      </w:pPr>
      <w:r w:rsidRPr="006A2C00">
        <w:rPr>
          <w:rFonts w:hint="eastAsia"/>
          <w:b/>
          <w:sz w:val="20"/>
        </w:rPr>
        <w:t>F</w:t>
      </w:r>
      <w:r w:rsidRPr="006A2C00">
        <w:rPr>
          <w:b/>
          <w:sz w:val="20"/>
        </w:rPr>
        <w:t>o</w:t>
      </w:r>
      <w:r w:rsidRPr="006A2C00">
        <w:rPr>
          <w:rFonts w:hint="eastAsia"/>
          <w:b/>
          <w:sz w:val="20"/>
        </w:rPr>
        <w:t xml:space="preserve">r text message </w:t>
      </w:r>
      <w:r w:rsidRPr="006A2C00">
        <w:rPr>
          <w:b/>
          <w:sz w:val="20"/>
        </w:rPr>
        <w:t>source</w:t>
      </w:r>
      <w:r w:rsidR="0068786B" w:rsidRPr="006A2C00">
        <w:rPr>
          <w:rFonts w:hint="eastAsia"/>
          <w:b/>
          <w:sz w:val="20"/>
        </w:rPr>
        <w:t xml:space="preserve"> examples</w:t>
      </w:r>
      <w:r w:rsidRPr="006A2C00">
        <w:rPr>
          <w:rFonts w:hint="eastAsia"/>
          <w:b/>
          <w:sz w:val="2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658"/>
      </w:tblGrid>
      <w:tr w:rsidR="007B3C40" w:rsidRPr="006D56E7" w:rsidTr="006D56E7">
        <w:tc>
          <w:tcPr>
            <w:tcW w:w="1526" w:type="dxa"/>
          </w:tcPr>
          <w:p w:rsidR="007B3C40" w:rsidRPr="006D56E7" w:rsidRDefault="007B3C40" w:rsidP="00A95215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7658" w:type="dxa"/>
          </w:tcPr>
          <w:p w:rsidR="007B3C40" w:rsidRPr="006D56E7" w:rsidRDefault="007B3C40" w:rsidP="00A95215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</w:t>
            </w:r>
            <w:r w:rsidR="008E7953" w:rsidRPr="006D56E7">
              <w:rPr>
                <w:rFonts w:hint="eastAsia"/>
                <w:sz w:val="20"/>
              </w:rPr>
              <w:t>s</w:t>
            </w:r>
          </w:p>
        </w:tc>
      </w:tr>
      <w:tr w:rsidR="007B3C40" w:rsidRPr="006D56E7" w:rsidTr="006D56E7">
        <w:tc>
          <w:tcPr>
            <w:tcW w:w="1526" w:type="dxa"/>
          </w:tcPr>
          <w:p w:rsidR="007B3C40" w:rsidRPr="006D56E7" w:rsidRDefault="008E7953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500</w:t>
            </w:r>
            <w:r w:rsidR="00A80FD5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7658" w:type="dxa"/>
          </w:tcPr>
          <w:p w:rsidR="007B3C40" w:rsidRPr="006D56E7" w:rsidRDefault="000B0CC3" w:rsidP="008E7953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This is the </w:t>
            </w:r>
            <w:r w:rsidR="007B3C40" w:rsidRPr="006D56E7">
              <w:rPr>
                <w:rFonts w:hint="eastAsia"/>
                <w:i/>
                <w:sz w:val="20"/>
              </w:rPr>
              <w:t>short message for UEX testing.</w:t>
            </w:r>
            <w:r w:rsidR="008E7953" w:rsidRPr="006D56E7">
              <w:rPr>
                <w:rFonts w:hint="eastAsia"/>
                <w:i/>
                <w:sz w:val="20"/>
              </w:rPr>
              <w:t xml:space="preserve"> </w:t>
            </w:r>
            <w:r w:rsidR="007B3C40" w:rsidRPr="006D56E7">
              <w:rPr>
                <w:rFonts w:hint="eastAsia"/>
                <w:i/>
                <w:sz w:val="20"/>
              </w:rPr>
              <w:t xml:space="preserve">Tester could </w:t>
            </w:r>
            <w:r w:rsidRPr="006D56E7">
              <w:rPr>
                <w:rFonts w:hint="eastAsia"/>
                <w:i/>
                <w:sz w:val="20"/>
              </w:rPr>
              <w:t>copy and save this</w:t>
            </w:r>
            <w:r w:rsidR="007B3C40" w:rsidRPr="006D56E7">
              <w:rPr>
                <w:rFonts w:hint="eastAsia"/>
                <w:i/>
                <w:sz w:val="20"/>
              </w:rPr>
              <w:t xml:space="preserve"> </w:t>
            </w:r>
            <w:r w:rsidRPr="006D56E7">
              <w:rPr>
                <w:i/>
                <w:sz w:val="20"/>
              </w:rPr>
              <w:t>massage</w:t>
            </w:r>
            <w:r w:rsidRPr="006D56E7">
              <w:rPr>
                <w:rFonts w:hint="eastAsia"/>
                <w:i/>
                <w:sz w:val="20"/>
              </w:rPr>
              <w:t xml:space="preserve"> 1000 of times in the messages list.</w:t>
            </w:r>
            <w:r w:rsidR="008E7953" w:rsidRPr="006D56E7">
              <w:rPr>
                <w:rFonts w:hint="eastAsia"/>
                <w:i/>
                <w:sz w:val="20"/>
              </w:rPr>
              <w:t xml:space="preserve"> </w:t>
            </w:r>
          </w:p>
        </w:tc>
      </w:tr>
      <w:tr w:rsidR="008E7953" w:rsidRPr="006D56E7" w:rsidTr="006D56E7">
        <w:tc>
          <w:tcPr>
            <w:tcW w:w="1526" w:type="dxa"/>
          </w:tcPr>
          <w:p w:rsidR="008E7953" w:rsidRPr="006D56E7" w:rsidRDefault="008E7953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500</w:t>
            </w:r>
          </w:p>
        </w:tc>
        <w:tc>
          <w:tcPr>
            <w:tcW w:w="7658" w:type="dxa"/>
          </w:tcPr>
          <w:p w:rsidR="008E7953" w:rsidRPr="006D56E7" w:rsidRDefault="008E7953" w:rsidP="008E7953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These messages could be received or </w:t>
            </w:r>
            <w:r w:rsidRPr="006D56E7">
              <w:rPr>
                <w:i/>
                <w:sz w:val="20"/>
              </w:rPr>
              <w:t xml:space="preserve">send. </w:t>
            </w:r>
            <w:r w:rsidRPr="006D56E7">
              <w:rPr>
                <w:rFonts w:hint="eastAsia"/>
                <w:i/>
                <w:sz w:val="20"/>
              </w:rPr>
              <w:t xml:space="preserve"> The message </w:t>
            </w:r>
            <w:r w:rsidRPr="006D56E7">
              <w:rPr>
                <w:i/>
                <w:sz w:val="20"/>
              </w:rPr>
              <w:t>receiver</w:t>
            </w:r>
            <w:r w:rsidRPr="006D56E7">
              <w:rPr>
                <w:rFonts w:hint="eastAsia"/>
                <w:i/>
                <w:sz w:val="20"/>
              </w:rPr>
              <w:t xml:space="preserve"> could be one person or multi-person. MMS is not included yet.</w:t>
            </w:r>
          </w:p>
        </w:tc>
      </w:tr>
    </w:tbl>
    <w:p w:rsidR="00CB5C0E" w:rsidRPr="000B0CC3" w:rsidRDefault="00CB5C0E" w:rsidP="00A95215">
      <w:pPr>
        <w:rPr>
          <w:sz w:val="20"/>
        </w:rPr>
      </w:pPr>
    </w:p>
    <w:p w:rsidR="008E7953" w:rsidRPr="006A2C00" w:rsidRDefault="008E7953" w:rsidP="008E7953">
      <w:pPr>
        <w:rPr>
          <w:b/>
          <w:sz w:val="20"/>
        </w:rPr>
      </w:pPr>
      <w:r w:rsidRPr="006A2C00">
        <w:rPr>
          <w:rFonts w:hint="eastAsia"/>
          <w:b/>
          <w:sz w:val="20"/>
        </w:rPr>
        <w:t>F</w:t>
      </w:r>
      <w:r w:rsidRPr="006A2C00">
        <w:rPr>
          <w:b/>
          <w:sz w:val="20"/>
        </w:rPr>
        <w:t>o</w:t>
      </w:r>
      <w:r w:rsidRPr="006A2C00">
        <w:rPr>
          <w:rFonts w:hint="eastAsia"/>
          <w:b/>
          <w:sz w:val="20"/>
        </w:rPr>
        <w:t xml:space="preserve">r mails </w:t>
      </w:r>
      <w:r w:rsidRPr="006A2C00">
        <w:rPr>
          <w:b/>
          <w:sz w:val="20"/>
        </w:rPr>
        <w:t>source</w:t>
      </w:r>
      <w:r w:rsidR="0068786B" w:rsidRPr="006A2C00">
        <w:rPr>
          <w:rFonts w:hint="eastAsia"/>
          <w:b/>
          <w:sz w:val="20"/>
        </w:rPr>
        <w:t xml:space="preserve"> examples</w:t>
      </w:r>
      <w:r w:rsidRPr="006A2C00">
        <w:rPr>
          <w:rFonts w:hint="eastAsia"/>
          <w:b/>
          <w:sz w:val="2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8000"/>
      </w:tblGrid>
      <w:tr w:rsidR="008E7953" w:rsidRPr="006D56E7" w:rsidTr="00A80FD5">
        <w:tc>
          <w:tcPr>
            <w:tcW w:w="1184" w:type="dxa"/>
          </w:tcPr>
          <w:p w:rsidR="008E7953" w:rsidRPr="006D56E7" w:rsidRDefault="008E7953" w:rsidP="006D56E7">
            <w:pPr>
              <w:rPr>
                <w:sz w:val="20"/>
              </w:rPr>
            </w:pPr>
            <w:r w:rsidRPr="006D56E7">
              <w:rPr>
                <w:sz w:val="20"/>
              </w:rPr>
              <w:t>A</w:t>
            </w:r>
            <w:r w:rsidRPr="006D56E7">
              <w:rPr>
                <w:rFonts w:hint="eastAsia"/>
                <w:sz w:val="20"/>
              </w:rPr>
              <w:t xml:space="preserve">mount </w:t>
            </w:r>
          </w:p>
        </w:tc>
        <w:tc>
          <w:tcPr>
            <w:tcW w:w="8000" w:type="dxa"/>
          </w:tcPr>
          <w:p w:rsidR="008E7953" w:rsidRPr="006D56E7" w:rsidRDefault="008E7953" w:rsidP="006D56E7">
            <w:pPr>
              <w:rPr>
                <w:sz w:val="20"/>
              </w:rPr>
            </w:pPr>
            <w:r w:rsidRPr="006D56E7">
              <w:rPr>
                <w:rFonts w:hint="eastAsia"/>
                <w:sz w:val="20"/>
              </w:rPr>
              <w:t>Contents</w:t>
            </w:r>
          </w:p>
        </w:tc>
      </w:tr>
      <w:tr w:rsidR="008E7953" w:rsidRPr="006D56E7" w:rsidTr="00A80FD5">
        <w:tc>
          <w:tcPr>
            <w:tcW w:w="1184" w:type="dxa"/>
          </w:tcPr>
          <w:p w:rsidR="008E7953" w:rsidRPr="006D56E7" w:rsidRDefault="00301787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8000" w:type="dxa"/>
          </w:tcPr>
          <w:p w:rsidR="00C61608" w:rsidRPr="006D56E7" w:rsidRDefault="00C61608" w:rsidP="00C61608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>Hello everyone :</w:t>
            </w:r>
          </w:p>
          <w:p w:rsidR="008E7953" w:rsidRPr="006D56E7" w:rsidRDefault="008E7953" w:rsidP="00C61608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This is the </w:t>
            </w:r>
            <w:r w:rsidR="00C61608" w:rsidRPr="006D56E7">
              <w:rPr>
                <w:rFonts w:hint="eastAsia"/>
                <w:i/>
                <w:sz w:val="20"/>
              </w:rPr>
              <w:t>specified email</w:t>
            </w:r>
            <w:r w:rsidRPr="006D56E7">
              <w:rPr>
                <w:rFonts w:hint="eastAsia"/>
                <w:i/>
                <w:sz w:val="20"/>
              </w:rPr>
              <w:t xml:space="preserve"> for UEX testing. Tester could copy and save this </w:t>
            </w:r>
            <w:r w:rsidR="00C61608" w:rsidRPr="006D56E7">
              <w:rPr>
                <w:i/>
                <w:sz w:val="20"/>
              </w:rPr>
              <w:t>email</w:t>
            </w:r>
            <w:r w:rsidR="00C61608" w:rsidRPr="006D56E7">
              <w:rPr>
                <w:rFonts w:hint="eastAsia"/>
                <w:i/>
                <w:sz w:val="20"/>
              </w:rPr>
              <w:t xml:space="preserve"> </w:t>
            </w:r>
            <w:r w:rsidR="000624A7">
              <w:rPr>
                <w:rFonts w:hint="eastAsia"/>
                <w:i/>
                <w:sz w:val="20"/>
              </w:rPr>
              <w:t>6</w:t>
            </w:r>
            <w:r w:rsidR="00C61608" w:rsidRPr="006D56E7">
              <w:rPr>
                <w:rFonts w:hint="eastAsia"/>
                <w:i/>
                <w:sz w:val="20"/>
              </w:rPr>
              <w:t>0</w:t>
            </w:r>
            <w:r w:rsidRPr="006D56E7">
              <w:rPr>
                <w:rFonts w:hint="eastAsia"/>
                <w:i/>
                <w:sz w:val="20"/>
              </w:rPr>
              <w:t xml:space="preserve"> times in the </w:t>
            </w:r>
            <w:r w:rsidR="00C61608" w:rsidRPr="006D56E7">
              <w:rPr>
                <w:rFonts w:hint="eastAsia"/>
                <w:i/>
                <w:sz w:val="20"/>
              </w:rPr>
              <w:t>mail-box</w:t>
            </w:r>
            <w:r w:rsidRPr="006D56E7">
              <w:rPr>
                <w:rFonts w:hint="eastAsia"/>
                <w:i/>
                <w:sz w:val="20"/>
              </w:rPr>
              <w:t xml:space="preserve">. </w:t>
            </w:r>
            <w:r w:rsidR="00C61608" w:rsidRPr="006D56E7">
              <w:rPr>
                <w:rFonts w:hint="eastAsia"/>
                <w:i/>
                <w:sz w:val="20"/>
              </w:rPr>
              <w:t xml:space="preserve">These mails could be received or </w:t>
            </w:r>
            <w:r w:rsidR="00C61608" w:rsidRPr="006D56E7">
              <w:rPr>
                <w:i/>
                <w:sz w:val="20"/>
              </w:rPr>
              <w:t xml:space="preserve">send. </w:t>
            </w:r>
            <w:r w:rsidR="00C61608" w:rsidRPr="006D56E7">
              <w:rPr>
                <w:rFonts w:hint="eastAsia"/>
                <w:i/>
                <w:sz w:val="20"/>
              </w:rPr>
              <w:t xml:space="preserve">The mail </w:t>
            </w:r>
            <w:r w:rsidR="00C61608" w:rsidRPr="006D56E7">
              <w:rPr>
                <w:i/>
                <w:sz w:val="20"/>
              </w:rPr>
              <w:t>receiver</w:t>
            </w:r>
            <w:r w:rsidR="00C61608" w:rsidRPr="006D56E7">
              <w:rPr>
                <w:rFonts w:hint="eastAsia"/>
                <w:i/>
                <w:sz w:val="20"/>
              </w:rPr>
              <w:t xml:space="preserve"> could </w:t>
            </w:r>
            <w:r w:rsidR="00C61608" w:rsidRPr="006D56E7">
              <w:rPr>
                <w:rFonts w:hint="eastAsia"/>
                <w:i/>
                <w:sz w:val="20"/>
              </w:rPr>
              <w:lastRenderedPageBreak/>
              <w:t xml:space="preserve">be one person or multi-person. </w:t>
            </w:r>
          </w:p>
          <w:p w:rsidR="00C61608" w:rsidRPr="006D56E7" w:rsidRDefault="00C61608" w:rsidP="00C61608">
            <w:pPr>
              <w:rPr>
                <w:i/>
                <w:sz w:val="20"/>
              </w:rPr>
            </w:pPr>
            <w:r w:rsidRPr="006D56E7">
              <w:rPr>
                <w:rFonts w:hint="eastAsia"/>
                <w:i/>
                <w:sz w:val="20"/>
              </w:rPr>
              <w:t xml:space="preserve"> The </w:t>
            </w:r>
            <w:r w:rsidRPr="006D56E7">
              <w:rPr>
                <w:i/>
                <w:sz w:val="20"/>
              </w:rPr>
              <w:t>attachment</w:t>
            </w:r>
            <w:r w:rsidRPr="006D56E7">
              <w:rPr>
                <w:rFonts w:hint="eastAsia"/>
                <w:i/>
                <w:sz w:val="20"/>
              </w:rPr>
              <w:t xml:space="preserve"> of each </w:t>
            </w:r>
            <w:r w:rsidRPr="006D56E7">
              <w:rPr>
                <w:i/>
                <w:sz w:val="20"/>
              </w:rPr>
              <w:t>email</w:t>
            </w:r>
            <w:r w:rsidRPr="006D56E7">
              <w:rPr>
                <w:rFonts w:hint="eastAsia"/>
                <w:i/>
                <w:sz w:val="20"/>
              </w:rPr>
              <w:t xml:space="preserve"> could be </w:t>
            </w:r>
            <w:r w:rsidR="00FE7068">
              <w:rPr>
                <w:rFonts w:hint="eastAsia"/>
                <w:i/>
                <w:sz w:val="20"/>
              </w:rPr>
              <w:t>one</w:t>
            </w:r>
            <w:r w:rsidRPr="006D56E7">
              <w:rPr>
                <w:rFonts w:hint="eastAsia"/>
                <w:i/>
                <w:sz w:val="20"/>
              </w:rPr>
              <w:t xml:space="preserve"> word or PPT or excel document .It is suggested to use this TS.29 as a standard document attachment.</w:t>
            </w:r>
          </w:p>
          <w:p w:rsidR="00C61608" w:rsidRDefault="00C61608" w:rsidP="00C61608">
            <w:pPr>
              <w:rPr>
                <w:i/>
                <w:sz w:val="20"/>
              </w:rPr>
            </w:pPr>
            <w:r w:rsidRPr="006D56E7">
              <w:rPr>
                <w:i/>
                <w:sz w:val="20"/>
              </w:rPr>
              <w:t>T</w:t>
            </w:r>
            <w:r w:rsidRPr="006D56E7">
              <w:rPr>
                <w:rFonts w:hint="eastAsia"/>
                <w:i/>
                <w:sz w:val="20"/>
              </w:rPr>
              <w:t xml:space="preserve">hank you </w:t>
            </w:r>
          </w:p>
          <w:p w:rsidR="00FE7068" w:rsidRDefault="00FE7068" w:rsidP="00C61608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2016.09.26</w:t>
            </w:r>
          </w:p>
          <w:p w:rsidR="00FE7068" w:rsidRPr="006D56E7" w:rsidRDefault="00FE7068" w:rsidP="00C61608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Mr. James</w:t>
            </w:r>
          </w:p>
        </w:tc>
      </w:tr>
      <w:tr w:rsidR="00C61608" w:rsidRPr="006D56E7" w:rsidTr="00A80FD5">
        <w:tc>
          <w:tcPr>
            <w:tcW w:w="1184" w:type="dxa"/>
          </w:tcPr>
          <w:p w:rsidR="00C61608" w:rsidRPr="006D56E7" w:rsidRDefault="00301787" w:rsidP="006D56E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30</w:t>
            </w:r>
          </w:p>
        </w:tc>
        <w:tc>
          <w:tcPr>
            <w:tcW w:w="8000" w:type="dxa"/>
          </w:tcPr>
          <w:p w:rsidR="00A80FD5" w:rsidRDefault="00FE7068" w:rsidP="00C61608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For TS.29</w:t>
            </w:r>
            <w:r w:rsidR="00A0483C">
              <w:rPr>
                <w:rFonts w:hint="eastAsia"/>
                <w:i/>
                <w:sz w:val="20"/>
              </w:rPr>
              <w:t xml:space="preserve"> test case </w:t>
            </w:r>
            <w:r>
              <w:rPr>
                <w:rFonts w:hint="eastAsia"/>
                <w:i/>
                <w:sz w:val="20"/>
              </w:rPr>
              <w:t>4.2.8</w:t>
            </w:r>
            <w:r w:rsidR="00A0483C">
              <w:rPr>
                <w:rFonts w:hint="eastAsia"/>
                <w:i/>
                <w:sz w:val="20"/>
              </w:rPr>
              <w:t>: Email loading speed testing</w:t>
            </w:r>
            <w:r>
              <w:rPr>
                <w:rFonts w:hint="eastAsia"/>
                <w:i/>
                <w:sz w:val="20"/>
              </w:rPr>
              <w:t>, One 3M</w:t>
            </w:r>
            <w:r w:rsidR="00A0483C">
              <w:rPr>
                <w:rFonts w:hint="eastAsia"/>
                <w:i/>
                <w:sz w:val="20"/>
              </w:rPr>
              <w:t>B</w:t>
            </w:r>
            <w:r>
              <w:rPr>
                <w:rFonts w:hint="eastAsia"/>
                <w:i/>
                <w:sz w:val="20"/>
              </w:rPr>
              <w:t xml:space="preserve"> photo need to be </w:t>
            </w:r>
            <w:r w:rsidR="00A0483C">
              <w:rPr>
                <w:i/>
                <w:sz w:val="20"/>
              </w:rPr>
              <w:t>attached</w:t>
            </w:r>
            <w:r>
              <w:rPr>
                <w:rFonts w:hint="eastAsia"/>
                <w:i/>
                <w:sz w:val="20"/>
              </w:rPr>
              <w:t xml:space="preserve"> </w:t>
            </w:r>
            <w:r w:rsidR="00301787">
              <w:rPr>
                <w:rFonts w:hint="eastAsia"/>
                <w:i/>
                <w:sz w:val="20"/>
              </w:rPr>
              <w:t>.The attached photo could be downloaded from the photo material link.</w:t>
            </w:r>
          </w:p>
          <w:p w:rsidR="00301787" w:rsidRDefault="00301787" w:rsidP="00301787">
            <w:pPr>
              <w:rPr>
                <w:i/>
                <w:sz w:val="20"/>
              </w:rPr>
            </w:pPr>
            <w:r w:rsidRPr="006D56E7">
              <w:rPr>
                <w:i/>
                <w:sz w:val="20"/>
              </w:rPr>
              <w:t>T</w:t>
            </w:r>
            <w:r w:rsidRPr="006D56E7">
              <w:rPr>
                <w:rFonts w:hint="eastAsia"/>
                <w:i/>
                <w:sz w:val="20"/>
              </w:rPr>
              <w:t xml:space="preserve">hank you </w:t>
            </w:r>
          </w:p>
          <w:p w:rsidR="00301787" w:rsidRDefault="00301787" w:rsidP="00301787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2016.09.26</w:t>
            </w:r>
          </w:p>
          <w:p w:rsidR="00A80FD5" w:rsidRPr="006D56E7" w:rsidRDefault="00301787" w:rsidP="00301787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Mr. James</w:t>
            </w:r>
          </w:p>
        </w:tc>
      </w:tr>
    </w:tbl>
    <w:p w:rsidR="00641211" w:rsidRPr="00641211" w:rsidRDefault="00641211" w:rsidP="00690EE1">
      <w:pPr>
        <w:pStyle w:val="NormalParagraph"/>
        <w:rPr>
          <w:lang w:val="en-US"/>
        </w:rPr>
      </w:pPr>
    </w:p>
    <w:sectPr w:rsidR="00641211" w:rsidRPr="00641211" w:rsidSect="007D4437">
      <w:headerReference w:type="even" r:id="rId12"/>
      <w:headerReference w:type="default" r:id="rId13"/>
      <w:footerReference w:type="default" r:id="rId14"/>
      <w:pgSz w:w="11906" w:h="16838" w:code="9"/>
      <w:pgMar w:top="1440" w:right="1469" w:bottom="1440" w:left="1469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C7C" w:rsidRDefault="00470C7C">
      <w:r>
        <w:separator/>
      </w:r>
    </w:p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</w:endnote>
  <w:endnote w:type="continuationSeparator" w:id="1">
    <w:p w:rsidR="00470C7C" w:rsidRDefault="00470C7C">
      <w:r>
        <w:continuationSeparator/>
      </w:r>
    </w:p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Default="000F236C" w:rsidP="00EE7266">
    <w:pPr>
      <w:pStyle w:val="aa"/>
      <w:tabs>
        <w:tab w:val="right" w:pos="8931"/>
      </w:tabs>
      <w:spacing w:before="0"/>
      <w:rPr>
        <w:i/>
        <w:sz w:val="20"/>
      </w:rPr>
    </w:pPr>
    <w:r>
      <w:rPr>
        <w:sz w:val="20"/>
      </w:rPr>
      <w:t>&lt;VN.N&gt;</w:t>
    </w:r>
    <w:r>
      <w:rPr>
        <w:sz w:val="20"/>
      </w:rPr>
      <w:tab/>
    </w:r>
    <w:r>
      <w:rPr>
        <w:sz w:val="20"/>
      </w:rPr>
      <w:tab/>
      <w:t xml:space="preserve">Page </w:t>
    </w:r>
    <w:r w:rsidR="00566E39">
      <w:rPr>
        <w:sz w:val="20"/>
      </w:rPr>
      <w:fldChar w:fldCharType="begin"/>
    </w:r>
    <w:r>
      <w:rPr>
        <w:sz w:val="20"/>
      </w:rPr>
      <w:instrText xml:space="preserve"> PAGE </w:instrText>
    </w:r>
    <w:r w:rsidR="00566E39">
      <w:rPr>
        <w:sz w:val="20"/>
      </w:rPr>
      <w:fldChar w:fldCharType="separate"/>
    </w:r>
    <w:r w:rsidR="00CD6AB1">
      <w:rPr>
        <w:noProof/>
        <w:sz w:val="20"/>
      </w:rPr>
      <w:t>1</w:t>
    </w:r>
    <w:r w:rsidR="00566E39">
      <w:rPr>
        <w:sz w:val="20"/>
      </w:rPr>
      <w:fldChar w:fldCharType="end"/>
    </w:r>
    <w:r>
      <w:rPr>
        <w:sz w:val="20"/>
      </w:rPr>
      <w:t xml:space="preserve"> of </w:t>
    </w:r>
    <w:r w:rsidR="00566E39">
      <w:rPr>
        <w:sz w:val="20"/>
      </w:rPr>
      <w:fldChar w:fldCharType="begin"/>
    </w:r>
    <w:r>
      <w:rPr>
        <w:sz w:val="20"/>
      </w:rPr>
      <w:instrText xml:space="preserve"> NUMPAGES  </w:instrText>
    </w:r>
    <w:r w:rsidR="00566E39">
      <w:rPr>
        <w:sz w:val="20"/>
      </w:rPr>
      <w:fldChar w:fldCharType="separate"/>
    </w:r>
    <w:r w:rsidR="00CD6AB1">
      <w:rPr>
        <w:noProof/>
        <w:sz w:val="20"/>
      </w:rPr>
      <w:t>3</w:t>
    </w:r>
    <w:r w:rsidR="00566E39">
      <w:rPr>
        <w:sz w:val="20"/>
      </w:rPr>
      <w:fldChar w:fldCharType="end"/>
    </w:r>
  </w:p>
  <w:p w:rsidR="000F236C" w:rsidRPr="00DB7D27" w:rsidRDefault="000F236C" w:rsidP="00EE7266">
    <w:pPr>
      <w:pStyle w:val="aa"/>
      <w:tabs>
        <w:tab w:val="right" w:pos="8931"/>
      </w:tabs>
      <w:spacing w:before="0"/>
    </w:pPr>
    <w:r>
      <w:rPr>
        <w:i/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Default="000F236C" w:rsidP="00EE7266">
    <w:pPr>
      <w:pStyle w:val="aa"/>
      <w:tabs>
        <w:tab w:val="right" w:pos="8931"/>
      </w:tabs>
      <w:spacing w:before="0"/>
      <w:rPr>
        <w:i/>
        <w:sz w:val="20"/>
      </w:rPr>
    </w:pPr>
    <w:r>
      <w:rPr>
        <w:sz w:val="20"/>
      </w:rPr>
      <w:t xml:space="preserve">&lt;V01&gt; </w:t>
    </w:r>
    <w:r>
      <w:rPr>
        <w:sz w:val="20"/>
      </w:rPr>
      <w:tab/>
    </w:r>
    <w:r>
      <w:rPr>
        <w:sz w:val="20"/>
      </w:rPr>
      <w:tab/>
      <w:t xml:space="preserve">Page </w:t>
    </w:r>
    <w:r w:rsidR="00566E39">
      <w:rPr>
        <w:sz w:val="20"/>
      </w:rPr>
      <w:fldChar w:fldCharType="begin"/>
    </w:r>
    <w:r>
      <w:rPr>
        <w:sz w:val="20"/>
      </w:rPr>
      <w:instrText xml:space="preserve"> PAGE </w:instrText>
    </w:r>
    <w:r w:rsidR="00566E39">
      <w:rPr>
        <w:sz w:val="20"/>
      </w:rPr>
      <w:fldChar w:fldCharType="separate"/>
    </w:r>
    <w:r w:rsidR="00CD6AB1">
      <w:rPr>
        <w:noProof/>
        <w:sz w:val="20"/>
      </w:rPr>
      <w:t>2</w:t>
    </w:r>
    <w:r w:rsidR="00566E39">
      <w:rPr>
        <w:sz w:val="20"/>
      </w:rPr>
      <w:fldChar w:fldCharType="end"/>
    </w:r>
    <w:r>
      <w:rPr>
        <w:sz w:val="20"/>
      </w:rPr>
      <w:t xml:space="preserve"> of </w:t>
    </w:r>
    <w:r w:rsidR="00566E39">
      <w:rPr>
        <w:sz w:val="20"/>
      </w:rPr>
      <w:fldChar w:fldCharType="begin"/>
    </w:r>
    <w:r>
      <w:rPr>
        <w:sz w:val="20"/>
      </w:rPr>
      <w:instrText xml:space="preserve"> NUMPAGES  </w:instrText>
    </w:r>
    <w:r w:rsidR="00566E39">
      <w:rPr>
        <w:sz w:val="20"/>
      </w:rPr>
      <w:fldChar w:fldCharType="separate"/>
    </w:r>
    <w:r w:rsidR="00CD6AB1">
      <w:rPr>
        <w:noProof/>
        <w:sz w:val="20"/>
      </w:rPr>
      <w:t>3</w:t>
    </w:r>
    <w:r w:rsidR="00566E39"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Page </w:t>
    </w:r>
    <w:r w:rsidR="00566E39">
      <w:rPr>
        <w:sz w:val="20"/>
      </w:rPr>
      <w:fldChar w:fldCharType="begin"/>
    </w:r>
    <w:r>
      <w:rPr>
        <w:sz w:val="20"/>
      </w:rPr>
      <w:instrText xml:space="preserve"> PAGE </w:instrText>
    </w:r>
    <w:r w:rsidR="00566E39">
      <w:rPr>
        <w:sz w:val="20"/>
      </w:rPr>
      <w:fldChar w:fldCharType="separate"/>
    </w:r>
    <w:r w:rsidR="00CD6AB1">
      <w:rPr>
        <w:noProof/>
        <w:sz w:val="20"/>
      </w:rPr>
      <w:t>2</w:t>
    </w:r>
    <w:r w:rsidR="00566E39">
      <w:rPr>
        <w:sz w:val="20"/>
      </w:rPr>
      <w:fldChar w:fldCharType="end"/>
    </w:r>
    <w:r>
      <w:rPr>
        <w:sz w:val="20"/>
      </w:rPr>
      <w:t xml:space="preserve"> of </w:t>
    </w:r>
    <w:r w:rsidR="00566E39">
      <w:rPr>
        <w:sz w:val="20"/>
      </w:rPr>
      <w:fldChar w:fldCharType="begin"/>
    </w:r>
    <w:r>
      <w:rPr>
        <w:sz w:val="20"/>
      </w:rPr>
      <w:instrText xml:space="preserve"> NUMPAGES  </w:instrText>
    </w:r>
    <w:r w:rsidR="00566E39">
      <w:rPr>
        <w:sz w:val="20"/>
      </w:rPr>
      <w:fldChar w:fldCharType="separate"/>
    </w:r>
    <w:r w:rsidR="00CD6AB1">
      <w:rPr>
        <w:noProof/>
        <w:sz w:val="20"/>
      </w:rPr>
      <w:t>3</w:t>
    </w:r>
    <w:r w:rsidR="00566E39">
      <w:rPr>
        <w:sz w:val="20"/>
      </w:rPr>
      <w:fldChar w:fldCharType="end"/>
    </w:r>
  </w:p>
  <w:p w:rsidR="000F236C" w:rsidRDefault="000F236C" w:rsidP="00E63897">
    <w:pPr>
      <w:pStyle w:val="aa"/>
      <w:tabs>
        <w:tab w:val="right" w:pos="8931"/>
      </w:tabs>
      <w:spacing w:before="0"/>
      <w:rPr>
        <w:i/>
        <w:sz w:val="20"/>
      </w:rPr>
    </w:pPr>
  </w:p>
  <w:p w:rsidR="000F236C" w:rsidRDefault="000F236C" w:rsidP="00DB7D27">
    <w:pPr>
      <w:pStyle w:val="aa"/>
      <w:spacing w:before="0"/>
      <w:ind w:left="-851"/>
      <w:rPr>
        <w:i/>
        <w:sz w:val="20"/>
      </w:rPr>
    </w:pPr>
  </w:p>
  <w:p w:rsidR="000F236C" w:rsidRPr="00DB7D27" w:rsidRDefault="000F236C" w:rsidP="00DB7D2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C7C" w:rsidRDefault="00470C7C">
      <w:r>
        <w:separator/>
      </w:r>
    </w:p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</w:footnote>
  <w:footnote w:type="continuationSeparator" w:id="1">
    <w:p w:rsidR="00470C7C" w:rsidRDefault="00470C7C">
      <w:r>
        <w:continuationSeparator/>
      </w:r>
    </w:p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  <w:p w:rsidR="00470C7C" w:rsidRDefault="00470C7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Pr="00F51603" w:rsidRDefault="000F236C" w:rsidP="00EC1183">
    <w:pPr>
      <w:pStyle w:val="a7"/>
      <w:tabs>
        <w:tab w:val="clear" w:pos="4153"/>
        <w:tab w:val="clear" w:pos="8306"/>
        <w:tab w:val="right" w:pos="8931"/>
        <w:tab w:val="right" w:pos="13892"/>
      </w:tabs>
      <w:spacing w:before="0"/>
      <w:jc w:val="left"/>
      <w:rPr>
        <w:sz w:val="20"/>
      </w:rPr>
    </w:pPr>
    <w:r w:rsidRPr="00F51603">
      <w:rPr>
        <w:sz w:val="20"/>
      </w:rPr>
      <w:t xml:space="preserve">GSM Association </w:t>
    </w:r>
    <w:r>
      <w:rPr>
        <w:sz w:val="20"/>
      </w:rPr>
      <w:t xml:space="preserve">      </w:t>
    </w:r>
    <w:r>
      <w:rPr>
        <w:sz w:val="20"/>
      </w:rPr>
      <w:tab/>
      <w:t xml:space="preserve">GSMA-internal </w:t>
    </w:r>
  </w:p>
  <w:p w:rsidR="00690EE1" w:rsidRPr="00690EE1" w:rsidRDefault="00690EE1" w:rsidP="00690EE1">
    <w:pPr>
      <w:pStyle w:val="a7"/>
      <w:spacing w:before="0"/>
      <w:jc w:val="left"/>
      <w:rPr>
        <w:sz w:val="20"/>
      </w:rPr>
    </w:pPr>
    <w:r w:rsidRPr="00690EE1">
      <w:t>TSG</w:t>
    </w:r>
    <w:r w:rsidRPr="00690EE1">
      <w:rPr>
        <w:rFonts w:hint="eastAsia"/>
      </w:rPr>
      <w:t>UEX-TS.29 materials for testing</w:t>
    </w:r>
  </w:p>
  <w:p w:rsidR="000F236C" w:rsidRPr="00690EE1" w:rsidRDefault="000F236C" w:rsidP="0060180A">
    <w:pPr>
      <w:pStyle w:val="a7"/>
      <w:spacing w:before="0"/>
      <w:jc w:val="left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Default="000F236C">
    <w:pPr>
      <w:pStyle w:val="a7"/>
    </w:pPr>
  </w:p>
  <w:p w:rsidR="000F236C" w:rsidRDefault="000F236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36C" w:rsidRPr="00F51603" w:rsidRDefault="000F236C" w:rsidP="00935121">
    <w:pPr>
      <w:pStyle w:val="a7"/>
      <w:tabs>
        <w:tab w:val="clear" w:pos="4153"/>
        <w:tab w:val="clear" w:pos="8306"/>
        <w:tab w:val="right" w:pos="8931"/>
        <w:tab w:val="right" w:pos="13892"/>
      </w:tabs>
      <w:spacing w:before="0"/>
      <w:jc w:val="left"/>
      <w:rPr>
        <w:sz w:val="20"/>
      </w:rPr>
    </w:pPr>
    <w:r w:rsidRPr="00F51603">
      <w:rPr>
        <w:sz w:val="20"/>
      </w:rPr>
      <w:t xml:space="preserve">GSM Association </w:t>
    </w:r>
    <w:r>
      <w:rPr>
        <w:sz w:val="20"/>
      </w:rPr>
      <w:t xml:space="preserve">      </w:t>
    </w:r>
    <w:r>
      <w:rPr>
        <w:sz w:val="20"/>
      </w:rPr>
      <w:tab/>
      <w:t xml:space="preserve">GSMA-internal </w:t>
    </w:r>
  </w:p>
  <w:p w:rsidR="000F236C" w:rsidRPr="00935121" w:rsidRDefault="00617C12" w:rsidP="00935121">
    <w:pPr>
      <w:pStyle w:val="a7"/>
      <w:spacing w:before="0"/>
      <w:jc w:val="left"/>
      <w:rPr>
        <w:sz w:val="20"/>
      </w:rPr>
    </w:pPr>
    <w:r>
      <w:t>TSG</w:t>
    </w:r>
    <w:r w:rsidR="009B0D49">
      <w:rPr>
        <w:rFonts w:hint="eastAsia"/>
      </w:rPr>
      <w:t>UEX</w:t>
    </w:r>
    <w:r w:rsidR="00690EE1">
      <w:rPr>
        <w:rFonts w:hint="eastAsia"/>
      </w:rPr>
      <w:t>-TS.29 materials for testing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2F677FC"/>
    <w:styleLink w:val="LegalList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28EAF5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95A84EE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CC3104"/>
    <w:multiLevelType w:val="hybridMultilevel"/>
    <w:tmpl w:val="4C48D6CA"/>
    <w:lvl w:ilvl="0" w:tplc="BCC2D7EA">
      <w:start w:val="1"/>
      <w:numFmt w:val="lowerRoman"/>
      <w:pStyle w:val="ListParagraphRoma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18C739D"/>
    <w:multiLevelType w:val="multilevel"/>
    <w:tmpl w:val="0809001D"/>
    <w:styleLink w:val="Appendix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1A661E6"/>
    <w:multiLevelType w:val="hybridMultilevel"/>
    <w:tmpl w:val="ADFE5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47D16"/>
    <w:multiLevelType w:val="hybridMultilevel"/>
    <w:tmpl w:val="39CC9030"/>
    <w:lvl w:ilvl="0" w:tplc="FE245A8A">
      <w:start w:val="1"/>
      <w:numFmt w:val="bullet"/>
      <w:pStyle w:val="ListBullletsu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97319"/>
    <w:multiLevelType w:val="hybridMultilevel"/>
    <w:tmpl w:val="68AAB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C53C47"/>
    <w:multiLevelType w:val="multilevel"/>
    <w:tmpl w:val="1688AE1E"/>
    <w:styleLink w:val="Appendix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761F2A"/>
    <w:multiLevelType w:val="hybridMultilevel"/>
    <w:tmpl w:val="85F0BB8C"/>
    <w:lvl w:ilvl="0" w:tplc="F398B64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  <w:color w:val="auto"/>
      </w:rPr>
    </w:lvl>
    <w:lvl w:ilvl="1" w:tplc="6C742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0CF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465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C8F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BA7A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4D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C3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67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E3D6C"/>
    <w:multiLevelType w:val="hybridMultilevel"/>
    <w:tmpl w:val="9682600C"/>
    <w:lvl w:ilvl="0" w:tplc="C152E33E">
      <w:start w:val="1"/>
      <w:numFmt w:val="lowerLetter"/>
      <w:pStyle w:val="ListParagraphletter"/>
      <w:lvlText w:val="%1)"/>
      <w:lvlJc w:val="left"/>
      <w:pPr>
        <w:tabs>
          <w:tab w:val="num" w:pos="720"/>
        </w:tabs>
        <w:ind w:left="720" w:hanging="360"/>
      </w:pPr>
    </w:lvl>
    <w:lvl w:ilvl="1" w:tplc="6CB85C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26E2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F8F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DA03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78E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C4B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6D8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B2A1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491A2D"/>
    <w:multiLevelType w:val="multilevel"/>
    <w:tmpl w:val="0BB21716"/>
    <w:lvl w:ilvl="0">
      <w:start w:val="1"/>
      <w:numFmt w:val="upperLetter"/>
      <w:pStyle w:val="AnnexH1"/>
      <w:lvlText w:val="Appendix %1:"/>
      <w:lvlJc w:val="left"/>
      <w:pPr>
        <w:tabs>
          <w:tab w:val="num" w:pos="1440"/>
        </w:tabs>
        <w:ind w:left="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2">
    <w:nsid w:val="2DA602B5"/>
    <w:multiLevelType w:val="hybridMultilevel"/>
    <w:tmpl w:val="EFA8969E"/>
    <w:lvl w:ilvl="0" w:tplc="0BE845FE">
      <w:start w:val="1"/>
      <w:numFmt w:val="bullet"/>
      <w:pStyle w:val="Bullet2"/>
      <w:lvlText w:val=""/>
      <w:lvlJc w:val="left"/>
      <w:pPr>
        <w:tabs>
          <w:tab w:val="num" w:pos="2062"/>
        </w:tabs>
        <w:ind w:left="1985" w:hanging="283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5E1086"/>
    <w:multiLevelType w:val="multilevel"/>
    <w:tmpl w:val="2084D3B6"/>
    <w:lvl w:ilvl="0">
      <w:start w:val="1"/>
      <w:numFmt w:val="decimal"/>
      <w:pStyle w:val="1"/>
      <w:lvlText w:val="%1"/>
      <w:lvlJc w:val="left"/>
      <w:pPr>
        <w:tabs>
          <w:tab w:val="num" w:pos="431"/>
        </w:tabs>
        <w:ind w:left="431" w:hanging="431"/>
      </w:pPr>
      <w:rPr>
        <w:rFonts w:ascii="Arial Bold" w:hAnsi="Arial Bold" w:hint="default"/>
        <w:b/>
        <w:i w:val="0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578" w:hanging="578"/>
      </w:pPr>
      <w:rPr>
        <w:rFonts w:ascii="Arial Bold" w:hAnsi="Arial Bold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olor w:val="auto"/>
        <w:sz w:val="2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2"/>
        </w:tabs>
        <w:ind w:left="864" w:hanging="864"/>
      </w:pPr>
      <w:rPr>
        <w:rFonts w:ascii="Arial" w:hAnsi="Arial" w:hint="default"/>
        <w:b w:val="0"/>
        <w:i/>
        <w:color w:val="auto"/>
        <w:sz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i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33829DA"/>
    <w:multiLevelType w:val="hybridMultilevel"/>
    <w:tmpl w:val="493CE15C"/>
    <w:lvl w:ilvl="0" w:tplc="F3940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2F39E8"/>
    <w:multiLevelType w:val="hybridMultilevel"/>
    <w:tmpl w:val="7D546F4A"/>
    <w:lvl w:ilvl="0" w:tplc="04090011">
      <w:start w:val="1"/>
      <w:numFmt w:val="lowerLetter"/>
      <w:pStyle w:val="Listletter"/>
      <w:lvlText w:val="%1)"/>
      <w:lvlJc w:val="left"/>
      <w:pPr>
        <w:tabs>
          <w:tab w:val="num" w:pos="1000"/>
        </w:tabs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16">
    <w:nsid w:val="3C7D468D"/>
    <w:multiLevelType w:val="hybridMultilevel"/>
    <w:tmpl w:val="43962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D4A06"/>
    <w:multiLevelType w:val="hybridMultilevel"/>
    <w:tmpl w:val="50D2191C"/>
    <w:lvl w:ilvl="0" w:tplc="FFFFFFFF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D43E2A"/>
    <w:multiLevelType w:val="multilevel"/>
    <w:tmpl w:val="1DA6BFE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9">
    <w:nsid w:val="3E4101E9"/>
    <w:multiLevelType w:val="hybridMultilevel"/>
    <w:tmpl w:val="07769236"/>
    <w:lvl w:ilvl="0" w:tplc="2BCEDC42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44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803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C27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07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46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A6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04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AA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245C6"/>
    <w:multiLevelType w:val="hybridMultilevel"/>
    <w:tmpl w:val="35961430"/>
    <w:lvl w:ilvl="0" w:tplc="5A4CA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AD09F4"/>
    <w:multiLevelType w:val="multilevel"/>
    <w:tmpl w:val="78A61140"/>
    <w:styleLink w:val="ListBullets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22">
    <w:nsid w:val="538C75C4"/>
    <w:multiLevelType w:val="hybridMultilevel"/>
    <w:tmpl w:val="B8C850DA"/>
    <w:lvl w:ilvl="0" w:tplc="F7A29A12">
      <w:start w:val="1"/>
      <w:numFmt w:val="decimal"/>
      <w:pStyle w:val="TableCaption"/>
      <w:lvlText w:val="Table %1: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83668B"/>
    <w:multiLevelType w:val="hybridMultilevel"/>
    <w:tmpl w:val="3FFAB4CC"/>
    <w:name w:val="GSMA32"/>
    <w:lvl w:ilvl="0" w:tplc="0807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807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807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807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807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807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280C9A"/>
    <w:multiLevelType w:val="hybridMultilevel"/>
    <w:tmpl w:val="DD302210"/>
    <w:lvl w:ilvl="0" w:tplc="5A2CC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C28518" w:tentative="1">
      <w:start w:val="1"/>
      <w:numFmt w:val="lowerLetter"/>
      <w:lvlText w:val="%2)"/>
      <w:lvlJc w:val="left"/>
      <w:pPr>
        <w:ind w:left="840" w:hanging="420"/>
      </w:pPr>
    </w:lvl>
    <w:lvl w:ilvl="2" w:tplc="90B4D99C" w:tentative="1">
      <w:start w:val="1"/>
      <w:numFmt w:val="lowerRoman"/>
      <w:lvlText w:val="%3."/>
      <w:lvlJc w:val="right"/>
      <w:pPr>
        <w:ind w:left="1260" w:hanging="420"/>
      </w:pPr>
    </w:lvl>
    <w:lvl w:ilvl="3" w:tplc="BCA6AA52" w:tentative="1">
      <w:start w:val="1"/>
      <w:numFmt w:val="decimal"/>
      <w:lvlText w:val="%4."/>
      <w:lvlJc w:val="left"/>
      <w:pPr>
        <w:ind w:left="1680" w:hanging="420"/>
      </w:pPr>
    </w:lvl>
    <w:lvl w:ilvl="4" w:tplc="BDF2726E" w:tentative="1">
      <w:start w:val="1"/>
      <w:numFmt w:val="lowerLetter"/>
      <w:lvlText w:val="%5)"/>
      <w:lvlJc w:val="left"/>
      <w:pPr>
        <w:ind w:left="2100" w:hanging="420"/>
      </w:pPr>
    </w:lvl>
    <w:lvl w:ilvl="5" w:tplc="854AFE20" w:tentative="1">
      <w:start w:val="1"/>
      <w:numFmt w:val="lowerRoman"/>
      <w:lvlText w:val="%6."/>
      <w:lvlJc w:val="right"/>
      <w:pPr>
        <w:ind w:left="2520" w:hanging="420"/>
      </w:pPr>
    </w:lvl>
    <w:lvl w:ilvl="6" w:tplc="B2AC21FE" w:tentative="1">
      <w:start w:val="1"/>
      <w:numFmt w:val="decimal"/>
      <w:lvlText w:val="%7."/>
      <w:lvlJc w:val="left"/>
      <w:pPr>
        <w:ind w:left="2940" w:hanging="420"/>
      </w:pPr>
    </w:lvl>
    <w:lvl w:ilvl="7" w:tplc="81B22A50" w:tentative="1">
      <w:start w:val="1"/>
      <w:numFmt w:val="lowerLetter"/>
      <w:lvlText w:val="%8)"/>
      <w:lvlJc w:val="left"/>
      <w:pPr>
        <w:ind w:left="3360" w:hanging="420"/>
      </w:pPr>
    </w:lvl>
    <w:lvl w:ilvl="8" w:tplc="A160756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CD072F"/>
    <w:multiLevelType w:val="hybridMultilevel"/>
    <w:tmpl w:val="1A1E547C"/>
    <w:lvl w:ilvl="0" w:tplc="7354E47C">
      <w:start w:val="1"/>
      <w:numFmt w:val="decimal"/>
      <w:pStyle w:val="Figurecaption"/>
      <w:lvlText w:val="Figure %1: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136F43"/>
    <w:multiLevelType w:val="hybridMultilevel"/>
    <w:tmpl w:val="8FEA7AD8"/>
    <w:lvl w:ilvl="0" w:tplc="BA8C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2B7C0E"/>
    <w:multiLevelType w:val="hybridMultilevel"/>
    <w:tmpl w:val="B6927BFE"/>
    <w:lvl w:ilvl="0" w:tplc="126C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554DB4"/>
    <w:multiLevelType w:val="hybridMultilevel"/>
    <w:tmpl w:val="103AC34A"/>
    <w:name w:val="GSMA2"/>
    <w:lvl w:ilvl="0" w:tplc="08070001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  <w:lvl w:ilvl="1" w:tplc="08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633BB8"/>
    <w:multiLevelType w:val="hybridMultilevel"/>
    <w:tmpl w:val="FC5E47B8"/>
    <w:lvl w:ilvl="0" w:tplc="48123CDE">
      <w:start w:val="1"/>
      <w:numFmt w:val="decimal"/>
      <w:pStyle w:val="20"/>
      <w:lvlText w:val="%1."/>
      <w:legacy w:legacy="1" w:legacySpace="360" w:legacyIndent="283"/>
      <w:lvlJc w:val="left"/>
      <w:pPr>
        <w:ind w:left="2160" w:hanging="283"/>
      </w:pPr>
    </w:lvl>
    <w:lvl w:ilvl="1" w:tplc="08090019" w:tentative="1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6557"/>
        </w:tabs>
        <w:ind w:left="6557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7277"/>
        </w:tabs>
        <w:ind w:left="7277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7997"/>
        </w:tabs>
        <w:ind w:left="7997" w:hanging="360"/>
      </w:pPr>
      <w:rPr>
        <w:rFonts w:ascii="Wingdings" w:hAnsi="Wingdings" w:hint="default"/>
      </w:rPr>
    </w:lvl>
  </w:abstractNum>
  <w:abstractNum w:abstractNumId="30">
    <w:nsid w:val="6A866E4F"/>
    <w:multiLevelType w:val="hybridMultilevel"/>
    <w:tmpl w:val="F3465428"/>
    <w:lvl w:ilvl="0" w:tplc="0409000F">
      <w:start w:val="1"/>
      <w:numFmt w:val="bullet"/>
      <w:pStyle w:val="21"/>
      <w:lvlText w:val=""/>
      <w:lvlJc w:val="left"/>
      <w:pPr>
        <w:tabs>
          <w:tab w:val="num" w:pos="923"/>
        </w:tabs>
        <w:ind w:left="923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22"/>
  </w:num>
  <w:num w:numId="8">
    <w:abstractNumId w:val="13"/>
  </w:num>
  <w:num w:numId="9">
    <w:abstractNumId w:val="30"/>
  </w:num>
  <w:num w:numId="10">
    <w:abstractNumId w:val="17"/>
  </w:num>
  <w:num w:numId="11">
    <w:abstractNumId w:val="1"/>
  </w:num>
  <w:num w:numId="12">
    <w:abstractNumId w:val="28"/>
  </w:num>
  <w:num w:numId="13">
    <w:abstractNumId w:val="25"/>
  </w:num>
  <w:num w:numId="14">
    <w:abstractNumId w:val="15"/>
  </w:num>
  <w:num w:numId="15">
    <w:abstractNumId w:val="10"/>
  </w:num>
  <w:num w:numId="16">
    <w:abstractNumId w:val="3"/>
  </w:num>
  <w:num w:numId="17">
    <w:abstractNumId w:val="6"/>
  </w:num>
  <w:num w:numId="18">
    <w:abstractNumId w:val="19"/>
  </w:num>
  <w:num w:numId="19">
    <w:abstractNumId w:val="9"/>
  </w:num>
  <w:num w:numId="20">
    <w:abstractNumId w:val="24"/>
  </w:num>
  <w:num w:numId="21">
    <w:abstractNumId w:val="5"/>
  </w:num>
  <w:num w:numId="22">
    <w:abstractNumId w:val="18"/>
  </w:num>
  <w:num w:numId="23">
    <w:abstractNumId w:val="21"/>
  </w:num>
  <w:num w:numId="24">
    <w:abstractNumId w:val="0"/>
  </w:num>
  <w:num w:numId="25">
    <w:abstractNumId w:val="7"/>
  </w:num>
  <w:num w:numId="26">
    <w:abstractNumId w:val="27"/>
  </w:num>
  <w:num w:numId="27">
    <w:abstractNumId w:val="26"/>
  </w:num>
  <w:num w:numId="28">
    <w:abstractNumId w:val="14"/>
  </w:num>
  <w:num w:numId="29">
    <w:abstractNumId w:val="13"/>
  </w:num>
  <w:num w:numId="30">
    <w:abstractNumId w:val="13"/>
  </w:num>
  <w:num w:numId="31">
    <w:abstractNumId w:val="13"/>
  </w:num>
  <w:num w:numId="32">
    <w:abstractNumId w:val="20"/>
  </w:num>
  <w:num w:numId="33">
    <w:abstractNumId w:val="13"/>
  </w:num>
  <w:num w:numId="34">
    <w:abstractNumId w:val="13"/>
  </w:num>
  <w:num w:numId="35">
    <w:abstractNumId w:val="13"/>
  </w:num>
  <w:num w:numId="36">
    <w:abstractNumId w:val="1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zh-CN" w:vendorID="64" w:dllVersion="131077" w:nlCheck="1" w:checkStyle="1"/>
  <w:attachedTemplate r:id="rId1"/>
  <w:linkStyles/>
  <w:stylePaneFormatFilter w:val="102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491F"/>
    <w:rsid w:val="0000100F"/>
    <w:rsid w:val="00001DD5"/>
    <w:rsid w:val="000020C8"/>
    <w:rsid w:val="00010F4A"/>
    <w:rsid w:val="0001144A"/>
    <w:rsid w:val="000125CC"/>
    <w:rsid w:val="00015377"/>
    <w:rsid w:val="000159AA"/>
    <w:rsid w:val="00015E06"/>
    <w:rsid w:val="0001770B"/>
    <w:rsid w:val="00020B5B"/>
    <w:rsid w:val="00021362"/>
    <w:rsid w:val="000231ED"/>
    <w:rsid w:val="00025070"/>
    <w:rsid w:val="00026610"/>
    <w:rsid w:val="0002689B"/>
    <w:rsid w:val="000276A3"/>
    <w:rsid w:val="00034AA3"/>
    <w:rsid w:val="00036FC0"/>
    <w:rsid w:val="00045AFE"/>
    <w:rsid w:val="0005059B"/>
    <w:rsid w:val="00050C54"/>
    <w:rsid w:val="000513D0"/>
    <w:rsid w:val="0005262B"/>
    <w:rsid w:val="00055694"/>
    <w:rsid w:val="00056DD3"/>
    <w:rsid w:val="000604FF"/>
    <w:rsid w:val="000615C0"/>
    <w:rsid w:val="000622BF"/>
    <w:rsid w:val="000624A7"/>
    <w:rsid w:val="0006380D"/>
    <w:rsid w:val="00063AD7"/>
    <w:rsid w:val="000645C0"/>
    <w:rsid w:val="00067320"/>
    <w:rsid w:val="000702CE"/>
    <w:rsid w:val="00072292"/>
    <w:rsid w:val="000744A2"/>
    <w:rsid w:val="00075B17"/>
    <w:rsid w:val="00082390"/>
    <w:rsid w:val="0008689C"/>
    <w:rsid w:val="000906B1"/>
    <w:rsid w:val="0009092F"/>
    <w:rsid w:val="00092D3C"/>
    <w:rsid w:val="0009309D"/>
    <w:rsid w:val="00093416"/>
    <w:rsid w:val="00097FBD"/>
    <w:rsid w:val="000A1D14"/>
    <w:rsid w:val="000A1E09"/>
    <w:rsid w:val="000A3B37"/>
    <w:rsid w:val="000A3CD4"/>
    <w:rsid w:val="000A3F18"/>
    <w:rsid w:val="000A496A"/>
    <w:rsid w:val="000A7FB4"/>
    <w:rsid w:val="000B0CC3"/>
    <w:rsid w:val="000B0DDB"/>
    <w:rsid w:val="000B14A9"/>
    <w:rsid w:val="000B30DC"/>
    <w:rsid w:val="000B657B"/>
    <w:rsid w:val="000C07CC"/>
    <w:rsid w:val="000C0D1D"/>
    <w:rsid w:val="000C130A"/>
    <w:rsid w:val="000C408B"/>
    <w:rsid w:val="000C48E1"/>
    <w:rsid w:val="000C573B"/>
    <w:rsid w:val="000C6D37"/>
    <w:rsid w:val="000C7C93"/>
    <w:rsid w:val="000D000A"/>
    <w:rsid w:val="000D2394"/>
    <w:rsid w:val="000D7BD3"/>
    <w:rsid w:val="000E0BC2"/>
    <w:rsid w:val="000E1580"/>
    <w:rsid w:val="000E267A"/>
    <w:rsid w:val="000E2DC1"/>
    <w:rsid w:val="000E346F"/>
    <w:rsid w:val="000E4418"/>
    <w:rsid w:val="000E4F93"/>
    <w:rsid w:val="000E7E68"/>
    <w:rsid w:val="000F0EF2"/>
    <w:rsid w:val="000F162F"/>
    <w:rsid w:val="000F236C"/>
    <w:rsid w:val="000F5151"/>
    <w:rsid w:val="000F742A"/>
    <w:rsid w:val="00102A40"/>
    <w:rsid w:val="0010312B"/>
    <w:rsid w:val="00104ED9"/>
    <w:rsid w:val="0010527B"/>
    <w:rsid w:val="00105AB6"/>
    <w:rsid w:val="00110185"/>
    <w:rsid w:val="001101FF"/>
    <w:rsid w:val="00112365"/>
    <w:rsid w:val="001139E8"/>
    <w:rsid w:val="00115E08"/>
    <w:rsid w:val="0011694F"/>
    <w:rsid w:val="00120435"/>
    <w:rsid w:val="00121248"/>
    <w:rsid w:val="00123B5C"/>
    <w:rsid w:val="001240F5"/>
    <w:rsid w:val="00124CAE"/>
    <w:rsid w:val="00125A48"/>
    <w:rsid w:val="001264F9"/>
    <w:rsid w:val="00133251"/>
    <w:rsid w:val="00135942"/>
    <w:rsid w:val="00137487"/>
    <w:rsid w:val="00141CF3"/>
    <w:rsid w:val="00143486"/>
    <w:rsid w:val="00145CC0"/>
    <w:rsid w:val="00145D0E"/>
    <w:rsid w:val="00146220"/>
    <w:rsid w:val="001464F9"/>
    <w:rsid w:val="001500C5"/>
    <w:rsid w:val="001508A3"/>
    <w:rsid w:val="001509BB"/>
    <w:rsid w:val="00151873"/>
    <w:rsid w:val="00152486"/>
    <w:rsid w:val="00152851"/>
    <w:rsid w:val="00153D4B"/>
    <w:rsid w:val="00154A38"/>
    <w:rsid w:val="00154CBB"/>
    <w:rsid w:val="0016169D"/>
    <w:rsid w:val="00164972"/>
    <w:rsid w:val="001649F8"/>
    <w:rsid w:val="00164A99"/>
    <w:rsid w:val="00167410"/>
    <w:rsid w:val="00170D84"/>
    <w:rsid w:val="00172F4A"/>
    <w:rsid w:val="00175268"/>
    <w:rsid w:val="00175A01"/>
    <w:rsid w:val="00175E68"/>
    <w:rsid w:val="00177C03"/>
    <w:rsid w:val="00177D46"/>
    <w:rsid w:val="00180EEC"/>
    <w:rsid w:val="00181AFC"/>
    <w:rsid w:val="00183033"/>
    <w:rsid w:val="001840F6"/>
    <w:rsid w:val="001847E6"/>
    <w:rsid w:val="001871F6"/>
    <w:rsid w:val="00191F6A"/>
    <w:rsid w:val="00192A62"/>
    <w:rsid w:val="00193F0A"/>
    <w:rsid w:val="001942C3"/>
    <w:rsid w:val="001977B8"/>
    <w:rsid w:val="001A1006"/>
    <w:rsid w:val="001A1A81"/>
    <w:rsid w:val="001A1AA1"/>
    <w:rsid w:val="001A1D70"/>
    <w:rsid w:val="001A205E"/>
    <w:rsid w:val="001A2DEA"/>
    <w:rsid w:val="001A3969"/>
    <w:rsid w:val="001A73DB"/>
    <w:rsid w:val="001A774C"/>
    <w:rsid w:val="001B18AC"/>
    <w:rsid w:val="001B33E3"/>
    <w:rsid w:val="001B5E6F"/>
    <w:rsid w:val="001C12CF"/>
    <w:rsid w:val="001C1435"/>
    <w:rsid w:val="001C1661"/>
    <w:rsid w:val="001C174D"/>
    <w:rsid w:val="001C4B01"/>
    <w:rsid w:val="001C5912"/>
    <w:rsid w:val="001C773B"/>
    <w:rsid w:val="001D2BCD"/>
    <w:rsid w:val="001D4AB2"/>
    <w:rsid w:val="001D583E"/>
    <w:rsid w:val="001D59D4"/>
    <w:rsid w:val="001D5F84"/>
    <w:rsid w:val="001E0776"/>
    <w:rsid w:val="001E0A44"/>
    <w:rsid w:val="001E11E5"/>
    <w:rsid w:val="001E702A"/>
    <w:rsid w:val="001E783B"/>
    <w:rsid w:val="001E79F6"/>
    <w:rsid w:val="001F028E"/>
    <w:rsid w:val="001F0B8D"/>
    <w:rsid w:val="001F4EDB"/>
    <w:rsid w:val="001F4F38"/>
    <w:rsid w:val="001F594B"/>
    <w:rsid w:val="001F6CB2"/>
    <w:rsid w:val="001F7AE5"/>
    <w:rsid w:val="001F7D70"/>
    <w:rsid w:val="002019DF"/>
    <w:rsid w:val="0020565C"/>
    <w:rsid w:val="002061FE"/>
    <w:rsid w:val="00206D44"/>
    <w:rsid w:val="00210A24"/>
    <w:rsid w:val="002134C0"/>
    <w:rsid w:val="002170FB"/>
    <w:rsid w:val="002209D0"/>
    <w:rsid w:val="0022182E"/>
    <w:rsid w:val="0022295E"/>
    <w:rsid w:val="00222FB0"/>
    <w:rsid w:val="0022369D"/>
    <w:rsid w:val="002332CC"/>
    <w:rsid w:val="00242690"/>
    <w:rsid w:val="002437C4"/>
    <w:rsid w:val="00245D1B"/>
    <w:rsid w:val="00246D52"/>
    <w:rsid w:val="002477F9"/>
    <w:rsid w:val="00250212"/>
    <w:rsid w:val="00251C5F"/>
    <w:rsid w:val="002530B6"/>
    <w:rsid w:val="00254B8C"/>
    <w:rsid w:val="002563E6"/>
    <w:rsid w:val="00256D21"/>
    <w:rsid w:val="00261762"/>
    <w:rsid w:val="00264BD9"/>
    <w:rsid w:val="00265CE9"/>
    <w:rsid w:val="00267AAC"/>
    <w:rsid w:val="00271CA5"/>
    <w:rsid w:val="00272037"/>
    <w:rsid w:val="00272CD2"/>
    <w:rsid w:val="00273287"/>
    <w:rsid w:val="002736E8"/>
    <w:rsid w:val="00274694"/>
    <w:rsid w:val="00274A42"/>
    <w:rsid w:val="00277663"/>
    <w:rsid w:val="00285031"/>
    <w:rsid w:val="00285135"/>
    <w:rsid w:val="00287B3F"/>
    <w:rsid w:val="002903F2"/>
    <w:rsid w:val="00290C5D"/>
    <w:rsid w:val="00292D1F"/>
    <w:rsid w:val="00293350"/>
    <w:rsid w:val="0029353F"/>
    <w:rsid w:val="00294383"/>
    <w:rsid w:val="0029444C"/>
    <w:rsid w:val="002A0231"/>
    <w:rsid w:val="002A26D1"/>
    <w:rsid w:val="002A675A"/>
    <w:rsid w:val="002A6EDB"/>
    <w:rsid w:val="002A79B2"/>
    <w:rsid w:val="002A7EF7"/>
    <w:rsid w:val="002B07A0"/>
    <w:rsid w:val="002B44DA"/>
    <w:rsid w:val="002B626F"/>
    <w:rsid w:val="002B755B"/>
    <w:rsid w:val="002B7BEB"/>
    <w:rsid w:val="002C0B79"/>
    <w:rsid w:val="002C6CA9"/>
    <w:rsid w:val="002C7516"/>
    <w:rsid w:val="002C7C14"/>
    <w:rsid w:val="002D0937"/>
    <w:rsid w:val="002D2E4B"/>
    <w:rsid w:val="002D39AA"/>
    <w:rsid w:val="002D3B1E"/>
    <w:rsid w:val="002D45BB"/>
    <w:rsid w:val="002E0445"/>
    <w:rsid w:val="002E0473"/>
    <w:rsid w:val="002E15ED"/>
    <w:rsid w:val="002E2CC1"/>
    <w:rsid w:val="002E3D47"/>
    <w:rsid w:val="002E47FB"/>
    <w:rsid w:val="002E53DA"/>
    <w:rsid w:val="002E6214"/>
    <w:rsid w:val="002E6E69"/>
    <w:rsid w:val="002E72D6"/>
    <w:rsid w:val="002F1E10"/>
    <w:rsid w:val="002F350A"/>
    <w:rsid w:val="002F4519"/>
    <w:rsid w:val="00301787"/>
    <w:rsid w:val="00302715"/>
    <w:rsid w:val="00303E03"/>
    <w:rsid w:val="0030450A"/>
    <w:rsid w:val="00304A60"/>
    <w:rsid w:val="003119E2"/>
    <w:rsid w:val="003169D1"/>
    <w:rsid w:val="00317EDC"/>
    <w:rsid w:val="00332F99"/>
    <w:rsid w:val="00334EE7"/>
    <w:rsid w:val="00335BD8"/>
    <w:rsid w:val="00337309"/>
    <w:rsid w:val="00337E14"/>
    <w:rsid w:val="00340096"/>
    <w:rsid w:val="003411C5"/>
    <w:rsid w:val="00342E15"/>
    <w:rsid w:val="00343311"/>
    <w:rsid w:val="00344799"/>
    <w:rsid w:val="003448B5"/>
    <w:rsid w:val="00346293"/>
    <w:rsid w:val="0034725E"/>
    <w:rsid w:val="0035059C"/>
    <w:rsid w:val="00353971"/>
    <w:rsid w:val="0035746E"/>
    <w:rsid w:val="00360D05"/>
    <w:rsid w:val="00363338"/>
    <w:rsid w:val="00363581"/>
    <w:rsid w:val="00370235"/>
    <w:rsid w:val="00371B37"/>
    <w:rsid w:val="003744A5"/>
    <w:rsid w:val="00376F0E"/>
    <w:rsid w:val="0037738C"/>
    <w:rsid w:val="00377C30"/>
    <w:rsid w:val="00380A2F"/>
    <w:rsid w:val="00380C3D"/>
    <w:rsid w:val="003819F5"/>
    <w:rsid w:val="0038280F"/>
    <w:rsid w:val="0038342C"/>
    <w:rsid w:val="00383460"/>
    <w:rsid w:val="00386756"/>
    <w:rsid w:val="00390429"/>
    <w:rsid w:val="00391FF9"/>
    <w:rsid w:val="003926C5"/>
    <w:rsid w:val="00393AE0"/>
    <w:rsid w:val="003942AA"/>
    <w:rsid w:val="00394884"/>
    <w:rsid w:val="00394C35"/>
    <w:rsid w:val="003954C3"/>
    <w:rsid w:val="00395A19"/>
    <w:rsid w:val="003A1797"/>
    <w:rsid w:val="003A2574"/>
    <w:rsid w:val="003A30BD"/>
    <w:rsid w:val="003A4374"/>
    <w:rsid w:val="003A4AD5"/>
    <w:rsid w:val="003A5BEF"/>
    <w:rsid w:val="003A6855"/>
    <w:rsid w:val="003A6A2F"/>
    <w:rsid w:val="003B18F6"/>
    <w:rsid w:val="003B1ED3"/>
    <w:rsid w:val="003B348E"/>
    <w:rsid w:val="003B3FE1"/>
    <w:rsid w:val="003B62B4"/>
    <w:rsid w:val="003B68E8"/>
    <w:rsid w:val="003C19C7"/>
    <w:rsid w:val="003C1D77"/>
    <w:rsid w:val="003C4090"/>
    <w:rsid w:val="003C6A9D"/>
    <w:rsid w:val="003C7758"/>
    <w:rsid w:val="003D1728"/>
    <w:rsid w:val="003D1BD0"/>
    <w:rsid w:val="003D2177"/>
    <w:rsid w:val="003D320C"/>
    <w:rsid w:val="003D377B"/>
    <w:rsid w:val="003D3CB6"/>
    <w:rsid w:val="003D70AC"/>
    <w:rsid w:val="003E2859"/>
    <w:rsid w:val="003E3023"/>
    <w:rsid w:val="003E4A67"/>
    <w:rsid w:val="003E54CB"/>
    <w:rsid w:val="003E5A54"/>
    <w:rsid w:val="003E6887"/>
    <w:rsid w:val="003E6CE2"/>
    <w:rsid w:val="003F36D5"/>
    <w:rsid w:val="003F45A7"/>
    <w:rsid w:val="003F5817"/>
    <w:rsid w:val="003F6151"/>
    <w:rsid w:val="003F7AAD"/>
    <w:rsid w:val="0040026D"/>
    <w:rsid w:val="00400663"/>
    <w:rsid w:val="00401018"/>
    <w:rsid w:val="00411204"/>
    <w:rsid w:val="00413282"/>
    <w:rsid w:val="00416446"/>
    <w:rsid w:val="004167C8"/>
    <w:rsid w:val="00417814"/>
    <w:rsid w:val="0042040A"/>
    <w:rsid w:val="004214AD"/>
    <w:rsid w:val="00421F99"/>
    <w:rsid w:val="00422DAE"/>
    <w:rsid w:val="00423BBE"/>
    <w:rsid w:val="00424B7A"/>
    <w:rsid w:val="00427F37"/>
    <w:rsid w:val="00432A51"/>
    <w:rsid w:val="004335B2"/>
    <w:rsid w:val="00434B0A"/>
    <w:rsid w:val="004359E0"/>
    <w:rsid w:val="00435E9D"/>
    <w:rsid w:val="00436BF5"/>
    <w:rsid w:val="00440055"/>
    <w:rsid w:val="004417D5"/>
    <w:rsid w:val="00441A14"/>
    <w:rsid w:val="00445A47"/>
    <w:rsid w:val="004464B9"/>
    <w:rsid w:val="00447314"/>
    <w:rsid w:val="004505A3"/>
    <w:rsid w:val="00450FE9"/>
    <w:rsid w:val="0045108E"/>
    <w:rsid w:val="00451D8F"/>
    <w:rsid w:val="004530BA"/>
    <w:rsid w:val="004541C0"/>
    <w:rsid w:val="0045582A"/>
    <w:rsid w:val="004566DD"/>
    <w:rsid w:val="00457119"/>
    <w:rsid w:val="00457B79"/>
    <w:rsid w:val="004617EC"/>
    <w:rsid w:val="00461F2F"/>
    <w:rsid w:val="004620AF"/>
    <w:rsid w:val="00462BF8"/>
    <w:rsid w:val="004644F5"/>
    <w:rsid w:val="00470C7C"/>
    <w:rsid w:val="00473100"/>
    <w:rsid w:val="0047353D"/>
    <w:rsid w:val="004749CF"/>
    <w:rsid w:val="004757A4"/>
    <w:rsid w:val="00477245"/>
    <w:rsid w:val="00480114"/>
    <w:rsid w:val="004804F6"/>
    <w:rsid w:val="00480D70"/>
    <w:rsid w:val="004815C7"/>
    <w:rsid w:val="00483B43"/>
    <w:rsid w:val="00484F04"/>
    <w:rsid w:val="00486AB3"/>
    <w:rsid w:val="004909D4"/>
    <w:rsid w:val="004924DE"/>
    <w:rsid w:val="004A2409"/>
    <w:rsid w:val="004A3D2D"/>
    <w:rsid w:val="004B08FE"/>
    <w:rsid w:val="004B175F"/>
    <w:rsid w:val="004B1BB8"/>
    <w:rsid w:val="004B215E"/>
    <w:rsid w:val="004B313B"/>
    <w:rsid w:val="004B3623"/>
    <w:rsid w:val="004B4B66"/>
    <w:rsid w:val="004B553B"/>
    <w:rsid w:val="004B58B3"/>
    <w:rsid w:val="004B5AFA"/>
    <w:rsid w:val="004B7996"/>
    <w:rsid w:val="004C06BC"/>
    <w:rsid w:val="004C3B83"/>
    <w:rsid w:val="004D3394"/>
    <w:rsid w:val="004D6C89"/>
    <w:rsid w:val="004E2EBE"/>
    <w:rsid w:val="004E577C"/>
    <w:rsid w:val="004E610E"/>
    <w:rsid w:val="004E62A8"/>
    <w:rsid w:val="004E7E98"/>
    <w:rsid w:val="004F0A62"/>
    <w:rsid w:val="004F2730"/>
    <w:rsid w:val="004F591E"/>
    <w:rsid w:val="004F667D"/>
    <w:rsid w:val="005072B0"/>
    <w:rsid w:val="00507796"/>
    <w:rsid w:val="00507E74"/>
    <w:rsid w:val="005118AB"/>
    <w:rsid w:val="0051517B"/>
    <w:rsid w:val="00515500"/>
    <w:rsid w:val="005200E4"/>
    <w:rsid w:val="00521626"/>
    <w:rsid w:val="00521A74"/>
    <w:rsid w:val="005266A3"/>
    <w:rsid w:val="00526E3A"/>
    <w:rsid w:val="0052704C"/>
    <w:rsid w:val="0052752C"/>
    <w:rsid w:val="00533019"/>
    <w:rsid w:val="005343AE"/>
    <w:rsid w:val="00535774"/>
    <w:rsid w:val="00535B87"/>
    <w:rsid w:val="00537187"/>
    <w:rsid w:val="00537244"/>
    <w:rsid w:val="00537934"/>
    <w:rsid w:val="00543DE5"/>
    <w:rsid w:val="00552E78"/>
    <w:rsid w:val="00554BF1"/>
    <w:rsid w:val="005566DC"/>
    <w:rsid w:val="00557E98"/>
    <w:rsid w:val="00560C45"/>
    <w:rsid w:val="005636AF"/>
    <w:rsid w:val="00564E43"/>
    <w:rsid w:val="005660E4"/>
    <w:rsid w:val="005669F1"/>
    <w:rsid w:val="00566E39"/>
    <w:rsid w:val="00570685"/>
    <w:rsid w:val="00570EF6"/>
    <w:rsid w:val="00570F0F"/>
    <w:rsid w:val="005729BD"/>
    <w:rsid w:val="00572A11"/>
    <w:rsid w:val="00572A28"/>
    <w:rsid w:val="00573499"/>
    <w:rsid w:val="00574425"/>
    <w:rsid w:val="005748B6"/>
    <w:rsid w:val="0057535B"/>
    <w:rsid w:val="00577D94"/>
    <w:rsid w:val="005809FB"/>
    <w:rsid w:val="0058361C"/>
    <w:rsid w:val="00584A6A"/>
    <w:rsid w:val="005860C4"/>
    <w:rsid w:val="00586F37"/>
    <w:rsid w:val="005930F6"/>
    <w:rsid w:val="00594FD7"/>
    <w:rsid w:val="00595A57"/>
    <w:rsid w:val="0059631E"/>
    <w:rsid w:val="00597597"/>
    <w:rsid w:val="005B1030"/>
    <w:rsid w:val="005B19B2"/>
    <w:rsid w:val="005B5C77"/>
    <w:rsid w:val="005B6527"/>
    <w:rsid w:val="005B665E"/>
    <w:rsid w:val="005C1965"/>
    <w:rsid w:val="005C3C63"/>
    <w:rsid w:val="005C3EF2"/>
    <w:rsid w:val="005C5FD9"/>
    <w:rsid w:val="005C671E"/>
    <w:rsid w:val="005C7188"/>
    <w:rsid w:val="005C74E1"/>
    <w:rsid w:val="005C790E"/>
    <w:rsid w:val="005D2B06"/>
    <w:rsid w:val="005D2EC2"/>
    <w:rsid w:val="005D5622"/>
    <w:rsid w:val="005D5B41"/>
    <w:rsid w:val="005D78B8"/>
    <w:rsid w:val="005E2646"/>
    <w:rsid w:val="005E42F9"/>
    <w:rsid w:val="005E4C08"/>
    <w:rsid w:val="005E4CF2"/>
    <w:rsid w:val="005F0AA4"/>
    <w:rsid w:val="005F562B"/>
    <w:rsid w:val="005F6508"/>
    <w:rsid w:val="005F7CCC"/>
    <w:rsid w:val="0060149C"/>
    <w:rsid w:val="006016E8"/>
    <w:rsid w:val="0060180A"/>
    <w:rsid w:val="00613D48"/>
    <w:rsid w:val="00613FA1"/>
    <w:rsid w:val="0061640B"/>
    <w:rsid w:val="006176DA"/>
    <w:rsid w:val="00617C12"/>
    <w:rsid w:val="00620E3F"/>
    <w:rsid w:val="00621C58"/>
    <w:rsid w:val="00621D86"/>
    <w:rsid w:val="006247BE"/>
    <w:rsid w:val="0062482A"/>
    <w:rsid w:val="0062743F"/>
    <w:rsid w:val="00630896"/>
    <w:rsid w:val="00632C86"/>
    <w:rsid w:val="00632DEC"/>
    <w:rsid w:val="00636A0E"/>
    <w:rsid w:val="00637A4F"/>
    <w:rsid w:val="00641211"/>
    <w:rsid w:val="00641AD5"/>
    <w:rsid w:val="00643B9D"/>
    <w:rsid w:val="00644A95"/>
    <w:rsid w:val="00645885"/>
    <w:rsid w:val="0065003F"/>
    <w:rsid w:val="006540E7"/>
    <w:rsid w:val="00660081"/>
    <w:rsid w:val="00662177"/>
    <w:rsid w:val="00662969"/>
    <w:rsid w:val="0066307D"/>
    <w:rsid w:val="0066334A"/>
    <w:rsid w:val="00663B62"/>
    <w:rsid w:val="00664480"/>
    <w:rsid w:val="006663DF"/>
    <w:rsid w:val="006669B7"/>
    <w:rsid w:val="00670FDF"/>
    <w:rsid w:val="00671DAD"/>
    <w:rsid w:val="00672FCC"/>
    <w:rsid w:val="00674552"/>
    <w:rsid w:val="0067537F"/>
    <w:rsid w:val="006753B0"/>
    <w:rsid w:val="00676DB8"/>
    <w:rsid w:val="006777F5"/>
    <w:rsid w:val="00681879"/>
    <w:rsid w:val="0068348B"/>
    <w:rsid w:val="00684B3B"/>
    <w:rsid w:val="006863DB"/>
    <w:rsid w:val="00686CAC"/>
    <w:rsid w:val="00686DAE"/>
    <w:rsid w:val="006871EB"/>
    <w:rsid w:val="0068786B"/>
    <w:rsid w:val="00690EE1"/>
    <w:rsid w:val="00691301"/>
    <w:rsid w:val="00691376"/>
    <w:rsid w:val="00693E23"/>
    <w:rsid w:val="00693ED4"/>
    <w:rsid w:val="00694212"/>
    <w:rsid w:val="00694522"/>
    <w:rsid w:val="00695ACA"/>
    <w:rsid w:val="00697A2C"/>
    <w:rsid w:val="006A03EC"/>
    <w:rsid w:val="006A2C00"/>
    <w:rsid w:val="006A3A16"/>
    <w:rsid w:val="006A4767"/>
    <w:rsid w:val="006A713E"/>
    <w:rsid w:val="006A7782"/>
    <w:rsid w:val="006A7D98"/>
    <w:rsid w:val="006B0CBA"/>
    <w:rsid w:val="006B0EA1"/>
    <w:rsid w:val="006B145D"/>
    <w:rsid w:val="006B1CF4"/>
    <w:rsid w:val="006B3E37"/>
    <w:rsid w:val="006B7E6F"/>
    <w:rsid w:val="006C0AF0"/>
    <w:rsid w:val="006C11C6"/>
    <w:rsid w:val="006C12DF"/>
    <w:rsid w:val="006C4AAE"/>
    <w:rsid w:val="006C4D5F"/>
    <w:rsid w:val="006C54D2"/>
    <w:rsid w:val="006C5C3F"/>
    <w:rsid w:val="006C62B4"/>
    <w:rsid w:val="006D054D"/>
    <w:rsid w:val="006D05E9"/>
    <w:rsid w:val="006D1715"/>
    <w:rsid w:val="006D19D9"/>
    <w:rsid w:val="006D21A2"/>
    <w:rsid w:val="006D2F72"/>
    <w:rsid w:val="006D4496"/>
    <w:rsid w:val="006D56E7"/>
    <w:rsid w:val="006D6B76"/>
    <w:rsid w:val="006E0687"/>
    <w:rsid w:val="006E1E75"/>
    <w:rsid w:val="006E3C1D"/>
    <w:rsid w:val="006F0920"/>
    <w:rsid w:val="006F0B2A"/>
    <w:rsid w:val="006F1CA5"/>
    <w:rsid w:val="006F632E"/>
    <w:rsid w:val="006F6857"/>
    <w:rsid w:val="006F7563"/>
    <w:rsid w:val="00701919"/>
    <w:rsid w:val="007019FB"/>
    <w:rsid w:val="00702ABF"/>
    <w:rsid w:val="00705C04"/>
    <w:rsid w:val="0070616B"/>
    <w:rsid w:val="00707585"/>
    <w:rsid w:val="00712BE0"/>
    <w:rsid w:val="00713892"/>
    <w:rsid w:val="00714616"/>
    <w:rsid w:val="00714BD0"/>
    <w:rsid w:val="00715104"/>
    <w:rsid w:val="00717F81"/>
    <w:rsid w:val="00722DBB"/>
    <w:rsid w:val="007232C3"/>
    <w:rsid w:val="007236F8"/>
    <w:rsid w:val="00725A1E"/>
    <w:rsid w:val="00726830"/>
    <w:rsid w:val="007347FD"/>
    <w:rsid w:val="00734ED9"/>
    <w:rsid w:val="007352B6"/>
    <w:rsid w:val="00736679"/>
    <w:rsid w:val="007366EB"/>
    <w:rsid w:val="007407A8"/>
    <w:rsid w:val="0074087A"/>
    <w:rsid w:val="007412F3"/>
    <w:rsid w:val="00742388"/>
    <w:rsid w:val="00742BA2"/>
    <w:rsid w:val="00743705"/>
    <w:rsid w:val="00743904"/>
    <w:rsid w:val="00744C7F"/>
    <w:rsid w:val="007474BD"/>
    <w:rsid w:val="00747B5F"/>
    <w:rsid w:val="00747BE0"/>
    <w:rsid w:val="00747BFA"/>
    <w:rsid w:val="00750C00"/>
    <w:rsid w:val="00751685"/>
    <w:rsid w:val="00755530"/>
    <w:rsid w:val="00755D5F"/>
    <w:rsid w:val="00761287"/>
    <w:rsid w:val="00761B11"/>
    <w:rsid w:val="00762023"/>
    <w:rsid w:val="007649C3"/>
    <w:rsid w:val="00765305"/>
    <w:rsid w:val="0076668B"/>
    <w:rsid w:val="007731C7"/>
    <w:rsid w:val="007748F7"/>
    <w:rsid w:val="00774F91"/>
    <w:rsid w:val="00775EA0"/>
    <w:rsid w:val="00777EDA"/>
    <w:rsid w:val="00777F71"/>
    <w:rsid w:val="007827BD"/>
    <w:rsid w:val="00782E45"/>
    <w:rsid w:val="00787444"/>
    <w:rsid w:val="007907E2"/>
    <w:rsid w:val="00793D35"/>
    <w:rsid w:val="00794E39"/>
    <w:rsid w:val="007A06B8"/>
    <w:rsid w:val="007A07D3"/>
    <w:rsid w:val="007A3786"/>
    <w:rsid w:val="007A64E2"/>
    <w:rsid w:val="007B0CD3"/>
    <w:rsid w:val="007B0E2E"/>
    <w:rsid w:val="007B14E7"/>
    <w:rsid w:val="007B1585"/>
    <w:rsid w:val="007B15E4"/>
    <w:rsid w:val="007B1FA6"/>
    <w:rsid w:val="007B3296"/>
    <w:rsid w:val="007B3C40"/>
    <w:rsid w:val="007B6A36"/>
    <w:rsid w:val="007B6A79"/>
    <w:rsid w:val="007B761E"/>
    <w:rsid w:val="007C23C7"/>
    <w:rsid w:val="007C4141"/>
    <w:rsid w:val="007C4642"/>
    <w:rsid w:val="007C4694"/>
    <w:rsid w:val="007C5E5D"/>
    <w:rsid w:val="007D005A"/>
    <w:rsid w:val="007D2712"/>
    <w:rsid w:val="007D4437"/>
    <w:rsid w:val="007D7302"/>
    <w:rsid w:val="007E36DA"/>
    <w:rsid w:val="007E4A6A"/>
    <w:rsid w:val="007E541A"/>
    <w:rsid w:val="007E7906"/>
    <w:rsid w:val="007F268B"/>
    <w:rsid w:val="007F514E"/>
    <w:rsid w:val="008007DA"/>
    <w:rsid w:val="00806EAF"/>
    <w:rsid w:val="00807F10"/>
    <w:rsid w:val="0081114B"/>
    <w:rsid w:val="0081123F"/>
    <w:rsid w:val="00811A69"/>
    <w:rsid w:val="00812A76"/>
    <w:rsid w:val="00816119"/>
    <w:rsid w:val="00816354"/>
    <w:rsid w:val="008163FB"/>
    <w:rsid w:val="00816DDA"/>
    <w:rsid w:val="00820578"/>
    <w:rsid w:val="00820F2B"/>
    <w:rsid w:val="008211CC"/>
    <w:rsid w:val="00821E41"/>
    <w:rsid w:val="0082223D"/>
    <w:rsid w:val="00822D70"/>
    <w:rsid w:val="00824535"/>
    <w:rsid w:val="00824777"/>
    <w:rsid w:val="00824F41"/>
    <w:rsid w:val="0082526D"/>
    <w:rsid w:val="00827C69"/>
    <w:rsid w:val="00832D28"/>
    <w:rsid w:val="00832FF3"/>
    <w:rsid w:val="008340D0"/>
    <w:rsid w:val="008343DC"/>
    <w:rsid w:val="00834A76"/>
    <w:rsid w:val="0083562C"/>
    <w:rsid w:val="00835A26"/>
    <w:rsid w:val="008374F2"/>
    <w:rsid w:val="008404C8"/>
    <w:rsid w:val="00841AB3"/>
    <w:rsid w:val="0084496F"/>
    <w:rsid w:val="00844E4F"/>
    <w:rsid w:val="008462B1"/>
    <w:rsid w:val="0084681C"/>
    <w:rsid w:val="00847E8C"/>
    <w:rsid w:val="00851823"/>
    <w:rsid w:val="00853F2D"/>
    <w:rsid w:val="0085406C"/>
    <w:rsid w:val="008552E2"/>
    <w:rsid w:val="008565E6"/>
    <w:rsid w:val="00856F2E"/>
    <w:rsid w:val="00861FEB"/>
    <w:rsid w:val="00866C86"/>
    <w:rsid w:val="00867588"/>
    <w:rsid w:val="00870DC4"/>
    <w:rsid w:val="008737A3"/>
    <w:rsid w:val="00873E7F"/>
    <w:rsid w:val="00875F55"/>
    <w:rsid w:val="008762C9"/>
    <w:rsid w:val="008764D9"/>
    <w:rsid w:val="00876599"/>
    <w:rsid w:val="00876AAC"/>
    <w:rsid w:val="00876BEE"/>
    <w:rsid w:val="00877B12"/>
    <w:rsid w:val="00877DD4"/>
    <w:rsid w:val="008813CA"/>
    <w:rsid w:val="00881435"/>
    <w:rsid w:val="008828B9"/>
    <w:rsid w:val="00887C68"/>
    <w:rsid w:val="00892C54"/>
    <w:rsid w:val="00893DDE"/>
    <w:rsid w:val="00895088"/>
    <w:rsid w:val="008A2138"/>
    <w:rsid w:val="008A2968"/>
    <w:rsid w:val="008A34F0"/>
    <w:rsid w:val="008A35F2"/>
    <w:rsid w:val="008A5A26"/>
    <w:rsid w:val="008A7C29"/>
    <w:rsid w:val="008B096F"/>
    <w:rsid w:val="008B2134"/>
    <w:rsid w:val="008B3F69"/>
    <w:rsid w:val="008B5C04"/>
    <w:rsid w:val="008B7AA8"/>
    <w:rsid w:val="008B7CB3"/>
    <w:rsid w:val="008C0BA3"/>
    <w:rsid w:val="008C3C04"/>
    <w:rsid w:val="008C3D35"/>
    <w:rsid w:val="008C55FD"/>
    <w:rsid w:val="008C589D"/>
    <w:rsid w:val="008D2DE0"/>
    <w:rsid w:val="008D307B"/>
    <w:rsid w:val="008E0412"/>
    <w:rsid w:val="008E14D1"/>
    <w:rsid w:val="008E69E9"/>
    <w:rsid w:val="008E7953"/>
    <w:rsid w:val="008F002A"/>
    <w:rsid w:val="008F4D5D"/>
    <w:rsid w:val="008F77F7"/>
    <w:rsid w:val="0090020E"/>
    <w:rsid w:val="00900363"/>
    <w:rsid w:val="009021B8"/>
    <w:rsid w:val="00903B1F"/>
    <w:rsid w:val="0090510A"/>
    <w:rsid w:val="00906BA9"/>
    <w:rsid w:val="00911584"/>
    <w:rsid w:val="00913F03"/>
    <w:rsid w:val="009153E7"/>
    <w:rsid w:val="0091554E"/>
    <w:rsid w:val="00915937"/>
    <w:rsid w:val="00921524"/>
    <w:rsid w:val="00921A2A"/>
    <w:rsid w:val="0092704F"/>
    <w:rsid w:val="00930050"/>
    <w:rsid w:val="009329E1"/>
    <w:rsid w:val="009337C1"/>
    <w:rsid w:val="00933A5F"/>
    <w:rsid w:val="0093432B"/>
    <w:rsid w:val="009343F0"/>
    <w:rsid w:val="00935121"/>
    <w:rsid w:val="00937FF3"/>
    <w:rsid w:val="00940295"/>
    <w:rsid w:val="009411B2"/>
    <w:rsid w:val="0094191F"/>
    <w:rsid w:val="00945596"/>
    <w:rsid w:val="00946038"/>
    <w:rsid w:val="00952279"/>
    <w:rsid w:val="0095290C"/>
    <w:rsid w:val="00954346"/>
    <w:rsid w:val="009547ED"/>
    <w:rsid w:val="00956F28"/>
    <w:rsid w:val="009573C8"/>
    <w:rsid w:val="009600D9"/>
    <w:rsid w:val="00960AB9"/>
    <w:rsid w:val="00960D4C"/>
    <w:rsid w:val="0096116E"/>
    <w:rsid w:val="00962981"/>
    <w:rsid w:val="00965ECB"/>
    <w:rsid w:val="009668C5"/>
    <w:rsid w:val="0097071E"/>
    <w:rsid w:val="00970B88"/>
    <w:rsid w:val="0097202E"/>
    <w:rsid w:val="00973379"/>
    <w:rsid w:val="00974FBB"/>
    <w:rsid w:val="00977876"/>
    <w:rsid w:val="00980683"/>
    <w:rsid w:val="0098268C"/>
    <w:rsid w:val="00982F1A"/>
    <w:rsid w:val="009841D1"/>
    <w:rsid w:val="0098494D"/>
    <w:rsid w:val="009858EC"/>
    <w:rsid w:val="00986285"/>
    <w:rsid w:val="00986769"/>
    <w:rsid w:val="00990A43"/>
    <w:rsid w:val="0099374C"/>
    <w:rsid w:val="00994754"/>
    <w:rsid w:val="00995C95"/>
    <w:rsid w:val="009967E2"/>
    <w:rsid w:val="00996DB8"/>
    <w:rsid w:val="00997075"/>
    <w:rsid w:val="009A074D"/>
    <w:rsid w:val="009A4646"/>
    <w:rsid w:val="009A75A5"/>
    <w:rsid w:val="009B02D3"/>
    <w:rsid w:val="009B0D49"/>
    <w:rsid w:val="009B226E"/>
    <w:rsid w:val="009B4D25"/>
    <w:rsid w:val="009B5D3B"/>
    <w:rsid w:val="009B6CB0"/>
    <w:rsid w:val="009B79F1"/>
    <w:rsid w:val="009C1E81"/>
    <w:rsid w:val="009C2582"/>
    <w:rsid w:val="009C2747"/>
    <w:rsid w:val="009C3020"/>
    <w:rsid w:val="009C3288"/>
    <w:rsid w:val="009C4709"/>
    <w:rsid w:val="009C5136"/>
    <w:rsid w:val="009C59A9"/>
    <w:rsid w:val="009C6384"/>
    <w:rsid w:val="009D144F"/>
    <w:rsid w:val="009D1E59"/>
    <w:rsid w:val="009D339F"/>
    <w:rsid w:val="009D53FA"/>
    <w:rsid w:val="009D57DC"/>
    <w:rsid w:val="009D5A15"/>
    <w:rsid w:val="009E23B6"/>
    <w:rsid w:val="009E25D8"/>
    <w:rsid w:val="009E36BA"/>
    <w:rsid w:val="009E4B27"/>
    <w:rsid w:val="009E535B"/>
    <w:rsid w:val="009E5AF9"/>
    <w:rsid w:val="009E6276"/>
    <w:rsid w:val="009E68F8"/>
    <w:rsid w:val="009E7765"/>
    <w:rsid w:val="009E77AF"/>
    <w:rsid w:val="009E7CCD"/>
    <w:rsid w:val="009E7DCF"/>
    <w:rsid w:val="009F044B"/>
    <w:rsid w:val="009F0518"/>
    <w:rsid w:val="009F1915"/>
    <w:rsid w:val="009F2930"/>
    <w:rsid w:val="009F6C90"/>
    <w:rsid w:val="00A03554"/>
    <w:rsid w:val="00A0483C"/>
    <w:rsid w:val="00A052BA"/>
    <w:rsid w:val="00A116FA"/>
    <w:rsid w:val="00A12C98"/>
    <w:rsid w:val="00A14F29"/>
    <w:rsid w:val="00A162B3"/>
    <w:rsid w:val="00A16E56"/>
    <w:rsid w:val="00A201D4"/>
    <w:rsid w:val="00A233C5"/>
    <w:rsid w:val="00A2643C"/>
    <w:rsid w:val="00A30CF0"/>
    <w:rsid w:val="00A33E85"/>
    <w:rsid w:val="00A345A9"/>
    <w:rsid w:val="00A35ADA"/>
    <w:rsid w:val="00A35B47"/>
    <w:rsid w:val="00A37CE6"/>
    <w:rsid w:val="00A42B64"/>
    <w:rsid w:val="00A43742"/>
    <w:rsid w:val="00A44540"/>
    <w:rsid w:val="00A45614"/>
    <w:rsid w:val="00A51908"/>
    <w:rsid w:val="00A542FF"/>
    <w:rsid w:val="00A54D31"/>
    <w:rsid w:val="00A56414"/>
    <w:rsid w:val="00A566E5"/>
    <w:rsid w:val="00A57C8D"/>
    <w:rsid w:val="00A700BA"/>
    <w:rsid w:val="00A7102E"/>
    <w:rsid w:val="00A712F5"/>
    <w:rsid w:val="00A71A0E"/>
    <w:rsid w:val="00A71E21"/>
    <w:rsid w:val="00A732E4"/>
    <w:rsid w:val="00A74160"/>
    <w:rsid w:val="00A75202"/>
    <w:rsid w:val="00A757FF"/>
    <w:rsid w:val="00A75AE6"/>
    <w:rsid w:val="00A764D5"/>
    <w:rsid w:val="00A76DAA"/>
    <w:rsid w:val="00A8012D"/>
    <w:rsid w:val="00A80FD5"/>
    <w:rsid w:val="00A82548"/>
    <w:rsid w:val="00A82C4D"/>
    <w:rsid w:val="00A83CA6"/>
    <w:rsid w:val="00A84928"/>
    <w:rsid w:val="00A868B4"/>
    <w:rsid w:val="00A86D0C"/>
    <w:rsid w:val="00A95215"/>
    <w:rsid w:val="00A954F3"/>
    <w:rsid w:val="00A9731B"/>
    <w:rsid w:val="00A97BCD"/>
    <w:rsid w:val="00AA1CEC"/>
    <w:rsid w:val="00AA2889"/>
    <w:rsid w:val="00AA31A6"/>
    <w:rsid w:val="00AA4AEC"/>
    <w:rsid w:val="00AA527B"/>
    <w:rsid w:val="00AA5C5C"/>
    <w:rsid w:val="00AB27C6"/>
    <w:rsid w:val="00AB376F"/>
    <w:rsid w:val="00AB409F"/>
    <w:rsid w:val="00AB44E3"/>
    <w:rsid w:val="00AB62F1"/>
    <w:rsid w:val="00AB786B"/>
    <w:rsid w:val="00AC0900"/>
    <w:rsid w:val="00AC2D02"/>
    <w:rsid w:val="00AC2EF6"/>
    <w:rsid w:val="00AC3E41"/>
    <w:rsid w:val="00AC60C4"/>
    <w:rsid w:val="00AC78D2"/>
    <w:rsid w:val="00AD2296"/>
    <w:rsid w:val="00AD2422"/>
    <w:rsid w:val="00AD7C56"/>
    <w:rsid w:val="00AF2B2F"/>
    <w:rsid w:val="00AF2D7B"/>
    <w:rsid w:val="00AF3B83"/>
    <w:rsid w:val="00AF3C99"/>
    <w:rsid w:val="00AF49D3"/>
    <w:rsid w:val="00AF519A"/>
    <w:rsid w:val="00B0001B"/>
    <w:rsid w:val="00B02629"/>
    <w:rsid w:val="00B02D78"/>
    <w:rsid w:val="00B03ABA"/>
    <w:rsid w:val="00B06EDB"/>
    <w:rsid w:val="00B07826"/>
    <w:rsid w:val="00B12DD1"/>
    <w:rsid w:val="00B1315F"/>
    <w:rsid w:val="00B16493"/>
    <w:rsid w:val="00B17ABB"/>
    <w:rsid w:val="00B204B4"/>
    <w:rsid w:val="00B24770"/>
    <w:rsid w:val="00B25487"/>
    <w:rsid w:val="00B27255"/>
    <w:rsid w:val="00B3013F"/>
    <w:rsid w:val="00B31033"/>
    <w:rsid w:val="00B33345"/>
    <w:rsid w:val="00B33FCB"/>
    <w:rsid w:val="00B3491F"/>
    <w:rsid w:val="00B34AD9"/>
    <w:rsid w:val="00B3511F"/>
    <w:rsid w:val="00B35494"/>
    <w:rsid w:val="00B36488"/>
    <w:rsid w:val="00B37B41"/>
    <w:rsid w:val="00B40BD3"/>
    <w:rsid w:val="00B42B01"/>
    <w:rsid w:val="00B442BE"/>
    <w:rsid w:val="00B475B1"/>
    <w:rsid w:val="00B524DF"/>
    <w:rsid w:val="00B52CC9"/>
    <w:rsid w:val="00B551CE"/>
    <w:rsid w:val="00B61F4F"/>
    <w:rsid w:val="00B62516"/>
    <w:rsid w:val="00B63FC8"/>
    <w:rsid w:val="00B672D5"/>
    <w:rsid w:val="00B67362"/>
    <w:rsid w:val="00B72D42"/>
    <w:rsid w:val="00B736CF"/>
    <w:rsid w:val="00B8095B"/>
    <w:rsid w:val="00B84E7E"/>
    <w:rsid w:val="00B92716"/>
    <w:rsid w:val="00B92C55"/>
    <w:rsid w:val="00B93361"/>
    <w:rsid w:val="00B9392C"/>
    <w:rsid w:val="00B953E6"/>
    <w:rsid w:val="00BA57E1"/>
    <w:rsid w:val="00BA6E6A"/>
    <w:rsid w:val="00BA79FB"/>
    <w:rsid w:val="00BB1D0D"/>
    <w:rsid w:val="00BB25E9"/>
    <w:rsid w:val="00BB2C3E"/>
    <w:rsid w:val="00BB2D64"/>
    <w:rsid w:val="00BB5A2A"/>
    <w:rsid w:val="00BB7231"/>
    <w:rsid w:val="00BC21F2"/>
    <w:rsid w:val="00BC7309"/>
    <w:rsid w:val="00BC75BE"/>
    <w:rsid w:val="00BC78F1"/>
    <w:rsid w:val="00BD0FC6"/>
    <w:rsid w:val="00BD17A9"/>
    <w:rsid w:val="00BD1D68"/>
    <w:rsid w:val="00BD54B1"/>
    <w:rsid w:val="00BE19C3"/>
    <w:rsid w:val="00BE274D"/>
    <w:rsid w:val="00BE7323"/>
    <w:rsid w:val="00BF1D0D"/>
    <w:rsid w:val="00BF27CC"/>
    <w:rsid w:val="00BF313F"/>
    <w:rsid w:val="00BF3956"/>
    <w:rsid w:val="00BF46EA"/>
    <w:rsid w:val="00BF7CB8"/>
    <w:rsid w:val="00BF7D01"/>
    <w:rsid w:val="00C00891"/>
    <w:rsid w:val="00C02D3E"/>
    <w:rsid w:val="00C046C9"/>
    <w:rsid w:val="00C114FD"/>
    <w:rsid w:val="00C1394D"/>
    <w:rsid w:val="00C146E7"/>
    <w:rsid w:val="00C15601"/>
    <w:rsid w:val="00C16253"/>
    <w:rsid w:val="00C1676F"/>
    <w:rsid w:val="00C1760E"/>
    <w:rsid w:val="00C176A0"/>
    <w:rsid w:val="00C204F2"/>
    <w:rsid w:val="00C23B0E"/>
    <w:rsid w:val="00C23F4E"/>
    <w:rsid w:val="00C24407"/>
    <w:rsid w:val="00C24AC7"/>
    <w:rsid w:val="00C251E9"/>
    <w:rsid w:val="00C26567"/>
    <w:rsid w:val="00C2725C"/>
    <w:rsid w:val="00C2747B"/>
    <w:rsid w:val="00C309B6"/>
    <w:rsid w:val="00C30B2F"/>
    <w:rsid w:val="00C31DEF"/>
    <w:rsid w:val="00C333EE"/>
    <w:rsid w:val="00C353C2"/>
    <w:rsid w:val="00C35C9D"/>
    <w:rsid w:val="00C37076"/>
    <w:rsid w:val="00C40A84"/>
    <w:rsid w:val="00C40B70"/>
    <w:rsid w:val="00C4121A"/>
    <w:rsid w:val="00C4183C"/>
    <w:rsid w:val="00C427FF"/>
    <w:rsid w:val="00C45C3B"/>
    <w:rsid w:val="00C46D85"/>
    <w:rsid w:val="00C47232"/>
    <w:rsid w:val="00C60F74"/>
    <w:rsid w:val="00C61608"/>
    <w:rsid w:val="00C64508"/>
    <w:rsid w:val="00C6522A"/>
    <w:rsid w:val="00C70256"/>
    <w:rsid w:val="00C71E8C"/>
    <w:rsid w:val="00C748AE"/>
    <w:rsid w:val="00C763BF"/>
    <w:rsid w:val="00C76F61"/>
    <w:rsid w:val="00C772CE"/>
    <w:rsid w:val="00C82F90"/>
    <w:rsid w:val="00C87ACC"/>
    <w:rsid w:val="00C93F4E"/>
    <w:rsid w:val="00C9508D"/>
    <w:rsid w:val="00C962C4"/>
    <w:rsid w:val="00CA0DD2"/>
    <w:rsid w:val="00CA27B3"/>
    <w:rsid w:val="00CA3404"/>
    <w:rsid w:val="00CA3484"/>
    <w:rsid w:val="00CA5C03"/>
    <w:rsid w:val="00CA73FB"/>
    <w:rsid w:val="00CB0C4F"/>
    <w:rsid w:val="00CB0CA2"/>
    <w:rsid w:val="00CB0D1E"/>
    <w:rsid w:val="00CB1102"/>
    <w:rsid w:val="00CB41D6"/>
    <w:rsid w:val="00CB5C0E"/>
    <w:rsid w:val="00CB79AB"/>
    <w:rsid w:val="00CB7BB5"/>
    <w:rsid w:val="00CC06E6"/>
    <w:rsid w:val="00CC14FC"/>
    <w:rsid w:val="00CC507A"/>
    <w:rsid w:val="00CC7B63"/>
    <w:rsid w:val="00CD2165"/>
    <w:rsid w:val="00CD36DE"/>
    <w:rsid w:val="00CD5939"/>
    <w:rsid w:val="00CD651D"/>
    <w:rsid w:val="00CD6AB1"/>
    <w:rsid w:val="00CD790B"/>
    <w:rsid w:val="00CD7A2B"/>
    <w:rsid w:val="00CD7BD4"/>
    <w:rsid w:val="00CD7EEC"/>
    <w:rsid w:val="00CE1B10"/>
    <w:rsid w:val="00CE4D66"/>
    <w:rsid w:val="00CE508E"/>
    <w:rsid w:val="00CE6728"/>
    <w:rsid w:val="00CE713C"/>
    <w:rsid w:val="00CE78BA"/>
    <w:rsid w:val="00CE7F3B"/>
    <w:rsid w:val="00CF01D6"/>
    <w:rsid w:val="00CF050D"/>
    <w:rsid w:val="00CF3166"/>
    <w:rsid w:val="00CF4659"/>
    <w:rsid w:val="00CF47A6"/>
    <w:rsid w:val="00CF5C68"/>
    <w:rsid w:val="00CF5E23"/>
    <w:rsid w:val="00D005E0"/>
    <w:rsid w:val="00D01314"/>
    <w:rsid w:val="00D06DE8"/>
    <w:rsid w:val="00D10902"/>
    <w:rsid w:val="00D11794"/>
    <w:rsid w:val="00D12313"/>
    <w:rsid w:val="00D13BD3"/>
    <w:rsid w:val="00D14E92"/>
    <w:rsid w:val="00D14ED1"/>
    <w:rsid w:val="00D200AF"/>
    <w:rsid w:val="00D236A7"/>
    <w:rsid w:val="00D269D3"/>
    <w:rsid w:val="00D30053"/>
    <w:rsid w:val="00D3058E"/>
    <w:rsid w:val="00D307ED"/>
    <w:rsid w:val="00D30D63"/>
    <w:rsid w:val="00D30EB2"/>
    <w:rsid w:val="00D3177C"/>
    <w:rsid w:val="00D32776"/>
    <w:rsid w:val="00D331B0"/>
    <w:rsid w:val="00D35520"/>
    <w:rsid w:val="00D35B3C"/>
    <w:rsid w:val="00D463EC"/>
    <w:rsid w:val="00D5060A"/>
    <w:rsid w:val="00D525F9"/>
    <w:rsid w:val="00D52A24"/>
    <w:rsid w:val="00D52B1B"/>
    <w:rsid w:val="00D53520"/>
    <w:rsid w:val="00D55131"/>
    <w:rsid w:val="00D567EE"/>
    <w:rsid w:val="00D575CF"/>
    <w:rsid w:val="00D578E6"/>
    <w:rsid w:val="00D60D29"/>
    <w:rsid w:val="00D6171E"/>
    <w:rsid w:val="00D64066"/>
    <w:rsid w:val="00D64E15"/>
    <w:rsid w:val="00D7350B"/>
    <w:rsid w:val="00D75A28"/>
    <w:rsid w:val="00D8018F"/>
    <w:rsid w:val="00D819F4"/>
    <w:rsid w:val="00D82B2D"/>
    <w:rsid w:val="00D84386"/>
    <w:rsid w:val="00D86CA5"/>
    <w:rsid w:val="00D870C5"/>
    <w:rsid w:val="00D934DE"/>
    <w:rsid w:val="00D96A35"/>
    <w:rsid w:val="00D97C1F"/>
    <w:rsid w:val="00DA1D33"/>
    <w:rsid w:val="00DA20ED"/>
    <w:rsid w:val="00DA3D29"/>
    <w:rsid w:val="00DA3ECF"/>
    <w:rsid w:val="00DA6399"/>
    <w:rsid w:val="00DA6943"/>
    <w:rsid w:val="00DB207C"/>
    <w:rsid w:val="00DB208A"/>
    <w:rsid w:val="00DB42A9"/>
    <w:rsid w:val="00DB5230"/>
    <w:rsid w:val="00DB61EE"/>
    <w:rsid w:val="00DB62A7"/>
    <w:rsid w:val="00DB6525"/>
    <w:rsid w:val="00DB7093"/>
    <w:rsid w:val="00DB7D27"/>
    <w:rsid w:val="00DB7F1B"/>
    <w:rsid w:val="00DC1368"/>
    <w:rsid w:val="00DC1771"/>
    <w:rsid w:val="00DC3D48"/>
    <w:rsid w:val="00DC44F8"/>
    <w:rsid w:val="00DC4CCB"/>
    <w:rsid w:val="00DC5963"/>
    <w:rsid w:val="00DC77F2"/>
    <w:rsid w:val="00DD0474"/>
    <w:rsid w:val="00DD190F"/>
    <w:rsid w:val="00DD2EAC"/>
    <w:rsid w:val="00DD3499"/>
    <w:rsid w:val="00DD3DA9"/>
    <w:rsid w:val="00DD7963"/>
    <w:rsid w:val="00DE20AC"/>
    <w:rsid w:val="00DE2A44"/>
    <w:rsid w:val="00DE367A"/>
    <w:rsid w:val="00DF0134"/>
    <w:rsid w:val="00DF0CB8"/>
    <w:rsid w:val="00DF0CBC"/>
    <w:rsid w:val="00DF1269"/>
    <w:rsid w:val="00DF2572"/>
    <w:rsid w:val="00DF448F"/>
    <w:rsid w:val="00DF49A1"/>
    <w:rsid w:val="00DF5D19"/>
    <w:rsid w:val="00DF633A"/>
    <w:rsid w:val="00DF6420"/>
    <w:rsid w:val="00E001FF"/>
    <w:rsid w:val="00E01A00"/>
    <w:rsid w:val="00E02798"/>
    <w:rsid w:val="00E031A9"/>
    <w:rsid w:val="00E03D9E"/>
    <w:rsid w:val="00E0613A"/>
    <w:rsid w:val="00E102EB"/>
    <w:rsid w:val="00E10A88"/>
    <w:rsid w:val="00E1149F"/>
    <w:rsid w:val="00E11933"/>
    <w:rsid w:val="00E1262E"/>
    <w:rsid w:val="00E1381D"/>
    <w:rsid w:val="00E1392B"/>
    <w:rsid w:val="00E1511B"/>
    <w:rsid w:val="00E177D8"/>
    <w:rsid w:val="00E20543"/>
    <w:rsid w:val="00E22583"/>
    <w:rsid w:val="00E2342F"/>
    <w:rsid w:val="00E241B5"/>
    <w:rsid w:val="00E256C3"/>
    <w:rsid w:val="00E27C5E"/>
    <w:rsid w:val="00E3147E"/>
    <w:rsid w:val="00E31DB3"/>
    <w:rsid w:val="00E34036"/>
    <w:rsid w:val="00E3658C"/>
    <w:rsid w:val="00E40961"/>
    <w:rsid w:val="00E426CF"/>
    <w:rsid w:val="00E44CD4"/>
    <w:rsid w:val="00E50E37"/>
    <w:rsid w:val="00E53521"/>
    <w:rsid w:val="00E53A12"/>
    <w:rsid w:val="00E55957"/>
    <w:rsid w:val="00E55AA5"/>
    <w:rsid w:val="00E576C1"/>
    <w:rsid w:val="00E604C2"/>
    <w:rsid w:val="00E60684"/>
    <w:rsid w:val="00E621EB"/>
    <w:rsid w:val="00E6278B"/>
    <w:rsid w:val="00E631A8"/>
    <w:rsid w:val="00E63897"/>
    <w:rsid w:val="00E665DC"/>
    <w:rsid w:val="00E67463"/>
    <w:rsid w:val="00E67D77"/>
    <w:rsid w:val="00E72DE7"/>
    <w:rsid w:val="00E7386B"/>
    <w:rsid w:val="00E74C9F"/>
    <w:rsid w:val="00E825E1"/>
    <w:rsid w:val="00E84171"/>
    <w:rsid w:val="00E859C5"/>
    <w:rsid w:val="00E8776F"/>
    <w:rsid w:val="00E87C6F"/>
    <w:rsid w:val="00E87E60"/>
    <w:rsid w:val="00E90A14"/>
    <w:rsid w:val="00E91703"/>
    <w:rsid w:val="00E9424F"/>
    <w:rsid w:val="00EA2ABC"/>
    <w:rsid w:val="00EA4200"/>
    <w:rsid w:val="00EA556D"/>
    <w:rsid w:val="00EB003A"/>
    <w:rsid w:val="00EB0814"/>
    <w:rsid w:val="00EB6DCD"/>
    <w:rsid w:val="00EB7B90"/>
    <w:rsid w:val="00EC1183"/>
    <w:rsid w:val="00EC29A7"/>
    <w:rsid w:val="00EC2CF4"/>
    <w:rsid w:val="00EC2F70"/>
    <w:rsid w:val="00EC3A4A"/>
    <w:rsid w:val="00EC3C87"/>
    <w:rsid w:val="00EC4B1B"/>
    <w:rsid w:val="00EC5BE5"/>
    <w:rsid w:val="00EC701E"/>
    <w:rsid w:val="00ED023F"/>
    <w:rsid w:val="00ED046D"/>
    <w:rsid w:val="00ED1BA6"/>
    <w:rsid w:val="00ED2757"/>
    <w:rsid w:val="00ED3DBF"/>
    <w:rsid w:val="00ED449C"/>
    <w:rsid w:val="00ED62D1"/>
    <w:rsid w:val="00ED7B85"/>
    <w:rsid w:val="00EE1829"/>
    <w:rsid w:val="00EE7266"/>
    <w:rsid w:val="00EE76F7"/>
    <w:rsid w:val="00EE7B3D"/>
    <w:rsid w:val="00EF05BD"/>
    <w:rsid w:val="00EF1BCE"/>
    <w:rsid w:val="00EF2C9D"/>
    <w:rsid w:val="00EF3A81"/>
    <w:rsid w:val="00EF4234"/>
    <w:rsid w:val="00EF4557"/>
    <w:rsid w:val="00EF53B5"/>
    <w:rsid w:val="00EF5AE7"/>
    <w:rsid w:val="00EF75ED"/>
    <w:rsid w:val="00F008A1"/>
    <w:rsid w:val="00F00D1C"/>
    <w:rsid w:val="00F04B04"/>
    <w:rsid w:val="00F10423"/>
    <w:rsid w:val="00F104D2"/>
    <w:rsid w:val="00F12AEF"/>
    <w:rsid w:val="00F15F19"/>
    <w:rsid w:val="00F16447"/>
    <w:rsid w:val="00F209DF"/>
    <w:rsid w:val="00F214EA"/>
    <w:rsid w:val="00F25F1E"/>
    <w:rsid w:val="00F30B64"/>
    <w:rsid w:val="00F32C74"/>
    <w:rsid w:val="00F35835"/>
    <w:rsid w:val="00F37579"/>
    <w:rsid w:val="00F40B35"/>
    <w:rsid w:val="00F42D45"/>
    <w:rsid w:val="00F43692"/>
    <w:rsid w:val="00F47444"/>
    <w:rsid w:val="00F47C19"/>
    <w:rsid w:val="00F47DD3"/>
    <w:rsid w:val="00F50192"/>
    <w:rsid w:val="00F51603"/>
    <w:rsid w:val="00F51F14"/>
    <w:rsid w:val="00F61EAE"/>
    <w:rsid w:val="00F620F6"/>
    <w:rsid w:val="00F63AD7"/>
    <w:rsid w:val="00F66846"/>
    <w:rsid w:val="00F6712D"/>
    <w:rsid w:val="00F67855"/>
    <w:rsid w:val="00F718B9"/>
    <w:rsid w:val="00F71E7D"/>
    <w:rsid w:val="00F752A2"/>
    <w:rsid w:val="00F7707B"/>
    <w:rsid w:val="00F80575"/>
    <w:rsid w:val="00F81552"/>
    <w:rsid w:val="00F81B67"/>
    <w:rsid w:val="00F830C0"/>
    <w:rsid w:val="00F83A15"/>
    <w:rsid w:val="00F8620C"/>
    <w:rsid w:val="00F87A81"/>
    <w:rsid w:val="00F87FF6"/>
    <w:rsid w:val="00F90C97"/>
    <w:rsid w:val="00F91899"/>
    <w:rsid w:val="00F93BC7"/>
    <w:rsid w:val="00F975CE"/>
    <w:rsid w:val="00FA1AE5"/>
    <w:rsid w:val="00FA31CC"/>
    <w:rsid w:val="00FA3976"/>
    <w:rsid w:val="00FA4889"/>
    <w:rsid w:val="00FA7E68"/>
    <w:rsid w:val="00FB09F2"/>
    <w:rsid w:val="00FB1273"/>
    <w:rsid w:val="00FB15D1"/>
    <w:rsid w:val="00FB7BA9"/>
    <w:rsid w:val="00FB7C83"/>
    <w:rsid w:val="00FC4D58"/>
    <w:rsid w:val="00FC5214"/>
    <w:rsid w:val="00FC68D7"/>
    <w:rsid w:val="00FC7895"/>
    <w:rsid w:val="00FD223D"/>
    <w:rsid w:val="00FD2995"/>
    <w:rsid w:val="00FD29A8"/>
    <w:rsid w:val="00FD383F"/>
    <w:rsid w:val="00FD3EE1"/>
    <w:rsid w:val="00FD41A9"/>
    <w:rsid w:val="00FD4271"/>
    <w:rsid w:val="00FD48F6"/>
    <w:rsid w:val="00FD65FF"/>
    <w:rsid w:val="00FD6727"/>
    <w:rsid w:val="00FD74D3"/>
    <w:rsid w:val="00FE2605"/>
    <w:rsid w:val="00FE4E1F"/>
    <w:rsid w:val="00FE7068"/>
    <w:rsid w:val="00FE7AD8"/>
    <w:rsid w:val="00FF01E8"/>
    <w:rsid w:val="00FF04CF"/>
    <w:rsid w:val="00FF0AE8"/>
    <w:rsid w:val="00FF16DD"/>
    <w:rsid w:val="00FF6A47"/>
    <w:rsid w:val="00FF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semiHidden="0" w:uiPriority="1" w:unhideWhenUsed="0" w:qFormat="1"/>
    <w:lsdException w:name="heading 9" w:semiHidden="0" w:uiPriority="1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line number" w:uiPriority="0"/>
    <w:lsdException w:name="page number" w:uiPriority="0"/>
    <w:lsdException w:name="List" w:uiPriority="0"/>
    <w:lsdException w:name="List Number" w:uiPriority="0" w:qFormat="1"/>
    <w:lsdException w:name="List 2" w:uiPriority="0"/>
    <w:lsdException w:name="List Bullet 2" w:uiPriority="2" w:qFormat="1"/>
    <w:lsdException w:name="List Bullet 3" w:uiPriority="2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350B"/>
    <w:pPr>
      <w:spacing w:before="120"/>
      <w:jc w:val="both"/>
    </w:pPr>
    <w:rPr>
      <w:rFonts w:ascii="Arial" w:hAnsi="Arial"/>
      <w:sz w:val="22"/>
      <w:lang w:val="en-GB"/>
    </w:rPr>
  </w:style>
  <w:style w:type="paragraph" w:styleId="1">
    <w:name w:val="heading 1"/>
    <w:basedOn w:val="a0"/>
    <w:next w:val="a0"/>
    <w:link w:val="1Char"/>
    <w:uiPriority w:val="1"/>
    <w:qFormat/>
    <w:rsid w:val="00D7350B"/>
    <w:pPr>
      <w:keepNext/>
      <w:keepLines/>
      <w:numPr>
        <w:numId w:val="8"/>
      </w:numPr>
      <w:spacing w:after="120"/>
      <w:jc w:val="left"/>
      <w:outlineLvl w:val="0"/>
    </w:pPr>
    <w:rPr>
      <w:rFonts w:eastAsia="Times New Roman"/>
      <w:b/>
      <w:bCs/>
      <w:sz w:val="28"/>
      <w:szCs w:val="32"/>
      <w:lang w:eastAsia="en-US"/>
    </w:rPr>
  </w:style>
  <w:style w:type="paragraph" w:styleId="2">
    <w:name w:val="heading 2"/>
    <w:basedOn w:val="a0"/>
    <w:next w:val="a0"/>
    <w:link w:val="2Char"/>
    <w:uiPriority w:val="1"/>
    <w:qFormat/>
    <w:rsid w:val="00D7350B"/>
    <w:pPr>
      <w:keepNext/>
      <w:keepLines/>
      <w:numPr>
        <w:ilvl w:val="1"/>
        <w:numId w:val="8"/>
      </w:numPr>
      <w:spacing w:after="120"/>
      <w:jc w:val="left"/>
      <w:outlineLvl w:val="1"/>
    </w:pPr>
    <w:rPr>
      <w:rFonts w:eastAsia="Times New Roman"/>
      <w:b/>
      <w:bCs/>
      <w:iCs/>
      <w:sz w:val="24"/>
      <w:szCs w:val="28"/>
      <w:lang w:eastAsia="en-US"/>
    </w:rPr>
  </w:style>
  <w:style w:type="paragraph" w:styleId="3">
    <w:name w:val="heading 3"/>
    <w:basedOn w:val="a0"/>
    <w:next w:val="a0"/>
    <w:link w:val="3Char"/>
    <w:uiPriority w:val="1"/>
    <w:qFormat/>
    <w:rsid w:val="00D7350B"/>
    <w:pPr>
      <w:keepNext/>
      <w:keepLines/>
      <w:numPr>
        <w:ilvl w:val="2"/>
        <w:numId w:val="8"/>
      </w:numPr>
      <w:spacing w:after="120"/>
      <w:jc w:val="left"/>
      <w:outlineLvl w:val="2"/>
    </w:pPr>
    <w:rPr>
      <w:rFonts w:eastAsia="Times New Roman"/>
      <w:b/>
      <w:bCs/>
      <w:szCs w:val="26"/>
      <w:lang w:eastAsia="en-US"/>
    </w:rPr>
  </w:style>
  <w:style w:type="paragraph" w:styleId="4">
    <w:name w:val="heading 4"/>
    <w:basedOn w:val="a0"/>
    <w:next w:val="a0"/>
    <w:link w:val="4Char"/>
    <w:uiPriority w:val="1"/>
    <w:qFormat/>
    <w:rsid w:val="00D7350B"/>
    <w:pPr>
      <w:keepNext/>
      <w:keepLines/>
      <w:numPr>
        <w:ilvl w:val="3"/>
        <w:numId w:val="8"/>
      </w:numPr>
      <w:tabs>
        <w:tab w:val="clear" w:pos="862"/>
        <w:tab w:val="num" w:pos="840"/>
      </w:tabs>
      <w:spacing w:after="120"/>
      <w:ind w:left="854"/>
      <w:jc w:val="left"/>
      <w:outlineLvl w:val="3"/>
    </w:pPr>
    <w:rPr>
      <w:rFonts w:eastAsia="Times New Roman"/>
      <w:bCs/>
      <w:i/>
      <w:szCs w:val="28"/>
      <w:lang w:eastAsia="en-US"/>
    </w:rPr>
  </w:style>
  <w:style w:type="paragraph" w:styleId="5">
    <w:name w:val="heading 5"/>
    <w:basedOn w:val="a0"/>
    <w:next w:val="a0"/>
    <w:link w:val="5Char"/>
    <w:uiPriority w:val="1"/>
    <w:qFormat/>
    <w:rsid w:val="00D7350B"/>
    <w:pPr>
      <w:keepNext/>
      <w:keepLines/>
      <w:numPr>
        <w:ilvl w:val="4"/>
        <w:numId w:val="8"/>
      </w:numPr>
      <w:spacing w:after="120"/>
      <w:jc w:val="left"/>
      <w:outlineLvl w:val="4"/>
    </w:pPr>
    <w:rPr>
      <w:rFonts w:eastAsia="Times New Roman"/>
      <w:bCs/>
      <w:i/>
      <w:iCs/>
      <w:szCs w:val="26"/>
      <w:lang w:eastAsia="en-US"/>
    </w:rPr>
  </w:style>
  <w:style w:type="paragraph" w:styleId="6">
    <w:name w:val="heading 6"/>
    <w:basedOn w:val="a0"/>
    <w:next w:val="a0"/>
    <w:uiPriority w:val="1"/>
    <w:qFormat/>
    <w:rsid w:val="00D7350B"/>
    <w:pPr>
      <w:keepNext/>
      <w:keepLines/>
      <w:numPr>
        <w:ilvl w:val="5"/>
        <w:numId w:val="8"/>
      </w:numPr>
      <w:spacing w:after="140" w:line="260" w:lineRule="atLeast"/>
      <w:jc w:val="left"/>
      <w:outlineLvl w:val="5"/>
    </w:pPr>
    <w:rPr>
      <w:rFonts w:eastAsia="Times New Roman"/>
      <w:bCs/>
      <w:i/>
      <w:szCs w:val="22"/>
      <w:lang w:eastAsia="en-US"/>
    </w:rPr>
  </w:style>
  <w:style w:type="paragraph" w:styleId="7">
    <w:name w:val="heading 7"/>
    <w:basedOn w:val="a0"/>
    <w:next w:val="a0"/>
    <w:uiPriority w:val="1"/>
    <w:qFormat/>
    <w:rsid w:val="00D7350B"/>
    <w:pPr>
      <w:keepNext/>
      <w:keepLines/>
      <w:numPr>
        <w:ilvl w:val="6"/>
        <w:numId w:val="8"/>
      </w:numPr>
      <w:spacing w:after="140" w:line="260" w:lineRule="atLeast"/>
      <w:jc w:val="left"/>
      <w:outlineLvl w:val="6"/>
    </w:pPr>
    <w:rPr>
      <w:rFonts w:eastAsia="Times New Roman"/>
      <w:i/>
      <w:lang w:eastAsia="en-US"/>
    </w:rPr>
  </w:style>
  <w:style w:type="paragraph" w:styleId="8">
    <w:name w:val="heading 8"/>
    <w:basedOn w:val="a0"/>
    <w:next w:val="a0"/>
    <w:uiPriority w:val="1"/>
    <w:qFormat/>
    <w:rsid w:val="00D7350B"/>
    <w:pPr>
      <w:keepNext/>
      <w:keepLines/>
      <w:numPr>
        <w:ilvl w:val="7"/>
        <w:numId w:val="8"/>
      </w:numPr>
      <w:spacing w:after="140" w:line="260" w:lineRule="atLeast"/>
      <w:jc w:val="left"/>
      <w:outlineLvl w:val="7"/>
    </w:pPr>
    <w:rPr>
      <w:rFonts w:eastAsia="Times New Roman"/>
      <w:i/>
      <w:iCs/>
      <w:lang w:val="en-US" w:eastAsia="en-US"/>
    </w:rPr>
  </w:style>
  <w:style w:type="paragraph" w:styleId="9">
    <w:name w:val="heading 9"/>
    <w:basedOn w:val="a0"/>
    <w:next w:val="a0"/>
    <w:uiPriority w:val="1"/>
    <w:qFormat/>
    <w:rsid w:val="00D7350B"/>
    <w:pPr>
      <w:numPr>
        <w:ilvl w:val="8"/>
        <w:numId w:val="8"/>
      </w:numPr>
      <w:spacing w:before="140" w:after="120" w:line="260" w:lineRule="atLeast"/>
      <w:jc w:val="left"/>
      <w:outlineLvl w:val="8"/>
    </w:pPr>
    <w:rPr>
      <w:rFonts w:eastAsia="Times New Roman" w:cs="Arial"/>
      <w:i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">
    <w:name w:val="Head"/>
    <w:basedOn w:val="a4"/>
    <w:autoRedefine/>
    <w:semiHidden/>
    <w:rsid w:val="00D7350B"/>
    <w:pPr>
      <w:pBdr>
        <w:top w:val="single" w:sz="4" w:space="1" w:color="auto"/>
      </w:pBdr>
      <w:jc w:val="left"/>
    </w:pPr>
    <w:rPr>
      <w:bCs w:val="0"/>
      <w:sz w:val="24"/>
      <w:szCs w:val="28"/>
    </w:rPr>
  </w:style>
  <w:style w:type="paragraph" w:styleId="a4">
    <w:name w:val="Title"/>
    <w:basedOn w:val="a0"/>
    <w:link w:val="Char"/>
    <w:autoRedefine/>
    <w:qFormat/>
    <w:rsid w:val="00D7350B"/>
    <w:pPr>
      <w:spacing w:after="60"/>
      <w:jc w:val="right"/>
      <w:outlineLvl w:val="0"/>
    </w:pPr>
    <w:rPr>
      <w:b/>
      <w:bCs/>
      <w:kern w:val="28"/>
      <w:sz w:val="32"/>
      <w:szCs w:val="32"/>
    </w:rPr>
  </w:style>
  <w:style w:type="paragraph" w:customStyle="1" w:styleId="Heading">
    <w:name w:val="Heading"/>
    <w:basedOn w:val="a0"/>
    <w:semiHidden/>
    <w:rsid w:val="00D7350B"/>
    <w:pPr>
      <w:spacing w:after="120"/>
    </w:pPr>
    <w:rPr>
      <w:sz w:val="18"/>
    </w:rPr>
  </w:style>
  <w:style w:type="paragraph" w:styleId="11">
    <w:name w:val="toc 1"/>
    <w:basedOn w:val="31"/>
    <w:next w:val="a0"/>
    <w:autoRedefine/>
    <w:uiPriority w:val="39"/>
    <w:unhideWhenUsed/>
    <w:rsid w:val="00D7350B"/>
    <w:pPr>
      <w:tabs>
        <w:tab w:val="clear" w:pos="1400"/>
      </w:tabs>
      <w:ind w:left="470" w:hanging="459"/>
    </w:pPr>
    <w:rPr>
      <w:b/>
    </w:rPr>
  </w:style>
  <w:style w:type="paragraph" w:styleId="22">
    <w:name w:val="toc 2"/>
    <w:basedOn w:val="11"/>
    <w:next w:val="a0"/>
    <w:uiPriority w:val="39"/>
    <w:unhideWhenUsed/>
    <w:rsid w:val="00D7350B"/>
    <w:pPr>
      <w:ind w:left="1162" w:hanging="686"/>
    </w:pPr>
    <w:rPr>
      <w:rFonts w:eastAsia="Times New Roman"/>
      <w:b w:val="0"/>
      <w:szCs w:val="24"/>
      <w:lang w:eastAsia="en-GB"/>
    </w:rPr>
  </w:style>
  <w:style w:type="paragraph" w:styleId="31">
    <w:name w:val="toc 3"/>
    <w:basedOn w:val="a0"/>
    <w:next w:val="a0"/>
    <w:uiPriority w:val="39"/>
    <w:unhideWhenUsed/>
    <w:rsid w:val="00D7350B"/>
    <w:pPr>
      <w:tabs>
        <w:tab w:val="left" w:pos="1400"/>
        <w:tab w:val="right" w:pos="7938"/>
      </w:tabs>
      <w:spacing w:before="0"/>
      <w:ind w:left="1162" w:hanging="686"/>
    </w:pPr>
    <w:rPr>
      <w:noProof/>
    </w:rPr>
  </w:style>
  <w:style w:type="character" w:styleId="a5">
    <w:name w:val="footnote reference"/>
    <w:semiHidden/>
    <w:rsid w:val="00D7350B"/>
    <w:rPr>
      <w:vertAlign w:val="superscript"/>
    </w:rPr>
  </w:style>
  <w:style w:type="paragraph" w:styleId="a6">
    <w:name w:val="footnote text"/>
    <w:basedOn w:val="a0"/>
    <w:semiHidden/>
    <w:rsid w:val="00D7350B"/>
    <w:rPr>
      <w:sz w:val="20"/>
    </w:rPr>
  </w:style>
  <w:style w:type="paragraph" w:customStyle="1" w:styleId="ListBullletsub">
    <w:name w:val="List Bulllet (sub)"/>
    <w:basedOn w:val="a0"/>
    <w:link w:val="ListBullletsubChar"/>
    <w:qFormat/>
    <w:rsid w:val="00D7350B"/>
    <w:pPr>
      <w:numPr>
        <w:numId w:val="17"/>
      </w:numPr>
    </w:pPr>
    <w:rPr>
      <w:lang w:val="fr-FR"/>
    </w:rPr>
  </w:style>
  <w:style w:type="table" w:customStyle="1" w:styleId="Table1Style">
    <w:name w:val="Table 1 Style"/>
    <w:basedOn w:val="a2"/>
    <w:rsid w:val="00D7350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wordWrap/>
        <w:spacing w:beforeLines="0" w:beforeAutospacing="0" w:afterLines="0" w:afterAutospacing="0" w:line="240" w:lineRule="auto"/>
      </w:pPr>
      <w:rPr>
        <w:rFonts w:ascii="Arial" w:hAnsi="Arial"/>
        <w:b/>
        <w:sz w:val="22"/>
      </w:rPr>
    </w:tblStylePr>
  </w:style>
  <w:style w:type="paragraph" w:styleId="a7">
    <w:name w:val="header"/>
    <w:basedOn w:val="a0"/>
    <w:semiHidden/>
    <w:rsid w:val="00D7350B"/>
    <w:pPr>
      <w:tabs>
        <w:tab w:val="center" w:pos="4153"/>
        <w:tab w:val="right" w:pos="8306"/>
      </w:tabs>
      <w:jc w:val="right"/>
    </w:pPr>
  </w:style>
  <w:style w:type="paragraph" w:styleId="40">
    <w:name w:val="toc 4"/>
    <w:basedOn w:val="a0"/>
    <w:next w:val="a0"/>
    <w:autoRedefine/>
    <w:semiHidden/>
    <w:rsid w:val="00D7350B"/>
    <w:pPr>
      <w:ind w:left="600"/>
    </w:pPr>
    <w:rPr>
      <w:rFonts w:ascii="Times New Roman" w:hAnsi="Times New Roman"/>
    </w:rPr>
  </w:style>
  <w:style w:type="paragraph" w:styleId="50">
    <w:name w:val="toc 5"/>
    <w:basedOn w:val="a0"/>
    <w:next w:val="a0"/>
    <w:autoRedefine/>
    <w:semiHidden/>
    <w:rsid w:val="00D7350B"/>
    <w:pPr>
      <w:ind w:left="800"/>
    </w:pPr>
    <w:rPr>
      <w:rFonts w:ascii="Times New Roman" w:hAnsi="Times New Roman"/>
    </w:rPr>
  </w:style>
  <w:style w:type="paragraph" w:styleId="60">
    <w:name w:val="toc 6"/>
    <w:basedOn w:val="a0"/>
    <w:next w:val="a0"/>
    <w:autoRedefine/>
    <w:semiHidden/>
    <w:rsid w:val="00D7350B"/>
    <w:pPr>
      <w:ind w:left="1000"/>
    </w:pPr>
    <w:rPr>
      <w:rFonts w:ascii="Times New Roman" w:hAnsi="Times New Roman"/>
    </w:rPr>
  </w:style>
  <w:style w:type="paragraph" w:styleId="70">
    <w:name w:val="toc 7"/>
    <w:basedOn w:val="a0"/>
    <w:next w:val="a0"/>
    <w:autoRedefine/>
    <w:semiHidden/>
    <w:rsid w:val="00D7350B"/>
    <w:pPr>
      <w:ind w:left="1200"/>
    </w:pPr>
    <w:rPr>
      <w:rFonts w:ascii="Times New Roman" w:hAnsi="Times New Roman"/>
    </w:rPr>
  </w:style>
  <w:style w:type="paragraph" w:styleId="80">
    <w:name w:val="toc 8"/>
    <w:basedOn w:val="a0"/>
    <w:next w:val="a0"/>
    <w:autoRedefine/>
    <w:semiHidden/>
    <w:rsid w:val="00D7350B"/>
    <w:pPr>
      <w:ind w:left="1400"/>
    </w:pPr>
    <w:rPr>
      <w:rFonts w:ascii="Times New Roman" w:hAnsi="Times New Roman"/>
    </w:rPr>
  </w:style>
  <w:style w:type="paragraph" w:styleId="90">
    <w:name w:val="toc 9"/>
    <w:basedOn w:val="a0"/>
    <w:next w:val="a0"/>
    <w:autoRedefine/>
    <w:semiHidden/>
    <w:rsid w:val="00D7350B"/>
    <w:pPr>
      <w:ind w:left="1600"/>
    </w:pPr>
    <w:rPr>
      <w:rFonts w:ascii="Times New Roman" w:hAnsi="Times New Roman"/>
    </w:rPr>
  </w:style>
  <w:style w:type="paragraph" w:customStyle="1" w:styleId="ListBullet1">
    <w:name w:val="List Bullet 1"/>
    <w:basedOn w:val="a0"/>
    <w:uiPriority w:val="2"/>
    <w:qFormat/>
    <w:rsid w:val="00D7350B"/>
    <w:pPr>
      <w:numPr>
        <w:numId w:val="6"/>
      </w:numPr>
      <w:tabs>
        <w:tab w:val="clear" w:pos="360"/>
        <w:tab w:val="num" w:pos="266"/>
      </w:tabs>
      <w:spacing w:before="60" w:after="60"/>
      <w:ind w:left="280" w:hanging="280"/>
    </w:pPr>
  </w:style>
  <w:style w:type="paragraph" w:customStyle="1" w:styleId="GSMABodytext">
    <w:name w:val="GSMA Body text"/>
    <w:basedOn w:val="a0"/>
    <w:rsid w:val="00D7350B"/>
    <w:rPr>
      <w:rFonts w:eastAsia="Times New Roman"/>
    </w:rPr>
  </w:style>
  <w:style w:type="paragraph" w:styleId="a8">
    <w:name w:val="List"/>
    <w:basedOn w:val="a0"/>
    <w:semiHidden/>
    <w:rsid w:val="00D7350B"/>
    <w:pPr>
      <w:ind w:left="283" w:hanging="283"/>
    </w:pPr>
  </w:style>
  <w:style w:type="paragraph" w:styleId="a9">
    <w:name w:val="caption"/>
    <w:basedOn w:val="a0"/>
    <w:next w:val="a0"/>
    <w:qFormat/>
    <w:rsid w:val="00D7350B"/>
    <w:pPr>
      <w:spacing w:after="120"/>
      <w:jc w:val="center"/>
    </w:pPr>
    <w:rPr>
      <w:b/>
      <w:bCs/>
    </w:rPr>
  </w:style>
  <w:style w:type="paragraph" w:styleId="20">
    <w:name w:val="List 2"/>
    <w:basedOn w:val="a8"/>
    <w:autoRedefine/>
    <w:semiHidden/>
    <w:rsid w:val="00D7350B"/>
    <w:pPr>
      <w:numPr>
        <w:numId w:val="1"/>
      </w:numPr>
    </w:pPr>
  </w:style>
  <w:style w:type="paragraph" w:styleId="21">
    <w:name w:val="List Bullet 2"/>
    <w:basedOn w:val="a0"/>
    <w:autoRedefine/>
    <w:uiPriority w:val="2"/>
    <w:qFormat/>
    <w:rsid w:val="00D7350B"/>
    <w:pPr>
      <w:numPr>
        <w:numId w:val="9"/>
      </w:numPr>
      <w:tabs>
        <w:tab w:val="clear" w:pos="923"/>
        <w:tab w:val="left" w:pos="550"/>
      </w:tabs>
      <w:spacing w:before="60" w:after="60"/>
      <w:ind w:left="574" w:hanging="294"/>
    </w:pPr>
  </w:style>
  <w:style w:type="paragraph" w:customStyle="1" w:styleId="GSMCoverImage">
    <w:name w:val="GSM Cover Image"/>
    <w:autoRedefine/>
    <w:rsid w:val="00D7350B"/>
    <w:pPr>
      <w:spacing w:before="960" w:after="240"/>
      <w:jc w:val="center"/>
    </w:pPr>
    <w:rPr>
      <w:rFonts w:cs="Arial"/>
      <w:lang w:val="en-GB" w:eastAsia="en-US"/>
    </w:rPr>
  </w:style>
  <w:style w:type="paragraph" w:customStyle="1" w:styleId="DocumentManagement">
    <w:name w:val="Document Management"/>
    <w:basedOn w:val="1"/>
    <w:link w:val="DocumentManagementChar"/>
    <w:qFormat/>
    <w:rsid w:val="00D7350B"/>
    <w:pPr>
      <w:numPr>
        <w:numId w:val="0"/>
      </w:numPr>
      <w:ind w:left="854" w:hanging="854"/>
    </w:pPr>
  </w:style>
  <w:style w:type="paragraph" w:customStyle="1" w:styleId="DocInfo">
    <w:name w:val="Doc Info"/>
    <w:basedOn w:val="a0"/>
    <w:next w:val="a0"/>
    <w:autoRedefine/>
    <w:rsid w:val="00D7350B"/>
    <w:rPr>
      <w:b/>
      <w:sz w:val="24"/>
    </w:rPr>
  </w:style>
  <w:style w:type="paragraph" w:customStyle="1" w:styleId="TableHeader">
    <w:name w:val="Table Header"/>
    <w:basedOn w:val="a0"/>
    <w:autoRedefine/>
    <w:unhideWhenUsed/>
    <w:qFormat/>
    <w:rsid w:val="00D7350B"/>
    <w:pPr>
      <w:jc w:val="left"/>
    </w:pPr>
    <w:rPr>
      <w:b/>
    </w:rPr>
  </w:style>
  <w:style w:type="paragraph" w:styleId="aa">
    <w:name w:val="footer"/>
    <w:basedOn w:val="a0"/>
    <w:link w:val="Char0"/>
    <w:unhideWhenUsed/>
    <w:rsid w:val="00D7350B"/>
    <w:pPr>
      <w:tabs>
        <w:tab w:val="center" w:pos="4513"/>
        <w:tab w:val="right" w:pos="9026"/>
      </w:tabs>
    </w:pPr>
  </w:style>
  <w:style w:type="character" w:styleId="ab">
    <w:name w:val="Hyperlink"/>
    <w:uiPriority w:val="99"/>
    <w:unhideWhenUsed/>
    <w:rsid w:val="00D7350B"/>
    <w:rPr>
      <w:color w:val="0000FF"/>
      <w:u w:val="single"/>
    </w:rPr>
  </w:style>
  <w:style w:type="paragraph" w:customStyle="1" w:styleId="Titlelabel">
    <w:name w:val="Title label"/>
    <w:basedOn w:val="a0"/>
    <w:semiHidden/>
    <w:rsid w:val="00D7350B"/>
    <w:rPr>
      <w:b/>
      <w:spacing w:val="20"/>
      <w:sz w:val="36"/>
      <w:lang w:val="en-IE"/>
    </w:rPr>
  </w:style>
  <w:style w:type="paragraph" w:customStyle="1" w:styleId="Centredtext">
    <w:name w:val="Centred text"/>
    <w:basedOn w:val="a0"/>
    <w:next w:val="a0"/>
    <w:autoRedefine/>
    <w:rsid w:val="00D7350B"/>
    <w:pPr>
      <w:ind w:left="2880"/>
    </w:pPr>
    <w:rPr>
      <w:b/>
      <w:i/>
      <w:sz w:val="20"/>
    </w:rPr>
  </w:style>
  <w:style w:type="paragraph" w:customStyle="1" w:styleId="DocumentHistory">
    <w:name w:val="Document History"/>
    <w:basedOn w:val="2"/>
    <w:link w:val="DocumentHistoryChar"/>
    <w:qFormat/>
    <w:rsid w:val="00D7350B"/>
    <w:pPr>
      <w:numPr>
        <w:ilvl w:val="0"/>
        <w:numId w:val="0"/>
      </w:numPr>
      <w:ind w:left="854" w:hanging="854"/>
    </w:pPr>
  </w:style>
  <w:style w:type="paragraph" w:customStyle="1" w:styleId="Disclaimer">
    <w:name w:val="Disclaimer"/>
    <w:basedOn w:val="a0"/>
    <w:next w:val="a0"/>
    <w:autoRedefine/>
    <w:rsid w:val="00D7350B"/>
    <w:pPr>
      <w:jc w:val="left"/>
    </w:pPr>
    <w:rPr>
      <w:i/>
      <w:sz w:val="24"/>
      <w:szCs w:val="24"/>
    </w:rPr>
  </w:style>
  <w:style w:type="paragraph" w:customStyle="1" w:styleId="TableCaption">
    <w:name w:val="Table Caption"/>
    <w:basedOn w:val="a9"/>
    <w:next w:val="a0"/>
    <w:qFormat/>
    <w:rsid w:val="00D7350B"/>
    <w:pPr>
      <w:numPr>
        <w:numId w:val="7"/>
      </w:numPr>
      <w:tabs>
        <w:tab w:val="clear" w:pos="360"/>
        <w:tab w:val="left" w:pos="1009"/>
      </w:tabs>
    </w:pPr>
    <w:rPr>
      <w:lang w:eastAsia="de-DE"/>
    </w:rPr>
  </w:style>
  <w:style w:type="paragraph" w:customStyle="1" w:styleId="Normal2">
    <w:name w:val="Normal2"/>
    <w:basedOn w:val="a0"/>
    <w:semiHidden/>
    <w:rsid w:val="00D7350B"/>
    <w:pPr>
      <w:spacing w:before="60" w:after="60"/>
      <w:ind w:left="1440"/>
    </w:pPr>
  </w:style>
  <w:style w:type="character" w:customStyle="1" w:styleId="ListBullletsubChar">
    <w:name w:val="List Bulllet (sub) Char"/>
    <w:link w:val="ListBullletsub"/>
    <w:rsid w:val="00D7350B"/>
    <w:rPr>
      <w:rFonts w:ascii="Arial" w:hAnsi="Arial"/>
      <w:sz w:val="22"/>
      <w:lang w:val="fr-FR"/>
    </w:rPr>
  </w:style>
  <w:style w:type="paragraph" w:customStyle="1" w:styleId="normalPRD">
    <w:name w:val="normalPRD"/>
    <w:basedOn w:val="a0"/>
    <w:semiHidden/>
    <w:rsid w:val="00D7350B"/>
    <w:pPr>
      <w:jc w:val="left"/>
    </w:pPr>
  </w:style>
  <w:style w:type="paragraph" w:customStyle="1" w:styleId="Dictionarytext">
    <w:name w:val="Dictionary text"/>
    <w:basedOn w:val="ac"/>
    <w:semiHidden/>
    <w:rsid w:val="00D7350B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dictionarytextbox">
    <w:name w:val="dictionary text box"/>
    <w:basedOn w:val="Dictionarytext"/>
    <w:semiHidden/>
    <w:rsid w:val="00D7350B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/>
    </w:pPr>
    <w:rPr>
      <w:i/>
    </w:rPr>
  </w:style>
  <w:style w:type="paragraph" w:styleId="ac">
    <w:name w:val="Body Text"/>
    <w:basedOn w:val="a0"/>
    <w:link w:val="Char1"/>
    <w:semiHidden/>
    <w:rsid w:val="00D7350B"/>
    <w:pPr>
      <w:spacing w:after="120"/>
    </w:pPr>
  </w:style>
  <w:style w:type="paragraph" w:styleId="ad">
    <w:name w:val="annotation text"/>
    <w:basedOn w:val="a0"/>
    <w:link w:val="Char2"/>
    <w:semiHidden/>
    <w:rsid w:val="00D7350B"/>
    <w:rPr>
      <w:rFonts w:ascii="Times New Roman" w:hAnsi="Times New Roman"/>
      <w:sz w:val="20"/>
    </w:rPr>
  </w:style>
  <w:style w:type="character" w:customStyle="1" w:styleId="Char0">
    <w:name w:val="页脚 Char"/>
    <w:link w:val="aa"/>
    <w:rsid w:val="00D7350B"/>
    <w:rPr>
      <w:rFonts w:ascii="Arial" w:eastAsia="宋体" w:hAnsi="Arial"/>
      <w:sz w:val="22"/>
      <w:lang w:val="en-GB" w:eastAsia="zh-CN" w:bidi="ar-SA"/>
    </w:rPr>
  </w:style>
  <w:style w:type="paragraph" w:customStyle="1" w:styleId="Heading0">
    <w:name w:val="Heading 0"/>
    <w:basedOn w:val="a0"/>
    <w:semiHidden/>
    <w:rsid w:val="00D7350B"/>
    <w:pPr>
      <w:tabs>
        <w:tab w:val="left" w:pos="851"/>
      </w:tabs>
      <w:spacing w:after="240"/>
    </w:pPr>
    <w:rPr>
      <w:rFonts w:ascii="Times New Roman" w:hAnsi="Times New Roman"/>
      <w:b/>
      <w:caps/>
      <w:sz w:val="24"/>
    </w:rPr>
  </w:style>
  <w:style w:type="paragraph" w:customStyle="1" w:styleId="ASN1Code">
    <w:name w:val="ASN1Code"/>
    <w:basedOn w:val="a0"/>
    <w:semiHidden/>
    <w:rsid w:val="00D7350B"/>
    <w:rPr>
      <w:rFonts w:ascii="Courier New" w:hAnsi="Courier New"/>
      <w:sz w:val="20"/>
      <w:lang w:val="en-US"/>
    </w:rPr>
  </w:style>
  <w:style w:type="paragraph" w:customStyle="1" w:styleId="PL">
    <w:name w:val="PL"/>
    <w:semiHidden/>
    <w:rsid w:val="00D7350B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styleId="ae">
    <w:name w:val="page number"/>
    <w:basedOn w:val="a1"/>
    <w:semiHidden/>
    <w:rsid w:val="00D7350B"/>
  </w:style>
  <w:style w:type="paragraph" w:customStyle="1" w:styleId="TableText">
    <w:name w:val="Table Text"/>
    <w:basedOn w:val="a0"/>
    <w:link w:val="TableTextChar"/>
    <w:uiPriority w:val="19"/>
    <w:qFormat/>
    <w:rsid w:val="00D7350B"/>
    <w:pPr>
      <w:spacing w:before="0"/>
      <w:jc w:val="left"/>
    </w:pPr>
    <w:rPr>
      <w:sz w:val="20"/>
      <w:lang w:eastAsia="de-DE"/>
    </w:rPr>
  </w:style>
  <w:style w:type="paragraph" w:customStyle="1" w:styleId="HD2">
    <w:name w:val="HD2"/>
    <w:basedOn w:val="a0"/>
    <w:semiHidden/>
    <w:rsid w:val="00D7350B"/>
    <w:pPr>
      <w:keepNext/>
      <w:tabs>
        <w:tab w:val="left" w:pos="360"/>
      </w:tabs>
      <w:spacing w:before="240" w:after="120"/>
      <w:outlineLvl w:val="0"/>
    </w:pPr>
    <w:rPr>
      <w:b/>
      <w:caps/>
      <w:color w:val="000000"/>
      <w:sz w:val="24"/>
      <w:szCs w:val="28"/>
    </w:rPr>
  </w:style>
  <w:style w:type="paragraph" w:customStyle="1" w:styleId="CSSummary">
    <w:name w:val="CS_Summary"/>
    <w:basedOn w:val="a0"/>
    <w:semiHidden/>
    <w:rsid w:val="00D7350B"/>
    <w:rPr>
      <w:rFonts w:eastAsia="Arial"/>
      <w:b/>
      <w:snapToGrid w:val="0"/>
      <w:color w:val="FF0000"/>
      <w:sz w:val="20"/>
      <w:szCs w:val="22"/>
    </w:rPr>
  </w:style>
  <w:style w:type="paragraph" w:customStyle="1" w:styleId="CSLegal2">
    <w:name w:val="CS_Legal2"/>
    <w:basedOn w:val="a0"/>
    <w:rsid w:val="00D7350B"/>
    <w:rPr>
      <w:rFonts w:eastAsia="Arial"/>
      <w:b/>
      <w:snapToGrid w:val="0"/>
      <w:sz w:val="14"/>
      <w:szCs w:val="22"/>
      <w:u w:val="single"/>
    </w:rPr>
  </w:style>
  <w:style w:type="paragraph" w:customStyle="1" w:styleId="CSLegal3">
    <w:name w:val="CS_Legal3"/>
    <w:basedOn w:val="CSLegal2"/>
    <w:rsid w:val="00D7350B"/>
    <w:rPr>
      <w:u w:val="none"/>
    </w:rPr>
  </w:style>
  <w:style w:type="paragraph" w:customStyle="1" w:styleId="CopyrightDisclaimer">
    <w:name w:val="Copyright Disclaimer"/>
    <w:basedOn w:val="a0"/>
    <w:next w:val="a0"/>
    <w:autoRedefine/>
    <w:rsid w:val="00D7350B"/>
    <w:pPr>
      <w:jc w:val="center"/>
    </w:pPr>
    <w:rPr>
      <w:rFonts w:eastAsia="Arial"/>
      <w:b/>
      <w:i/>
      <w:snapToGrid w:val="0"/>
      <w:sz w:val="20"/>
    </w:rPr>
  </w:style>
  <w:style w:type="paragraph" w:customStyle="1" w:styleId="NormalStyleIndentedParagraph">
    <w:name w:val="Normal Style Indented Paragraph"/>
    <w:basedOn w:val="a0"/>
    <w:link w:val="NormalStyleIndentedParagraphChar"/>
    <w:qFormat/>
    <w:rsid w:val="00D7350B"/>
    <w:pPr>
      <w:ind w:left="360"/>
    </w:pPr>
  </w:style>
  <w:style w:type="table" w:customStyle="1" w:styleId="Table2Style">
    <w:name w:val="Table 2 Style"/>
    <w:basedOn w:val="a2"/>
    <w:rsid w:val="00D7350B"/>
    <w:pPr>
      <w:spacing w:before="12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imSun" w:hAnsi="SimSun"/>
        <w:b/>
        <w:i w:val="0"/>
        <w:color w:val="FFFFFF"/>
        <w:sz w:val="22"/>
      </w:rPr>
      <w:tblPr/>
      <w:tcPr>
        <w:shd w:val="clear" w:color="auto" w:fill="C00000"/>
      </w:tcPr>
    </w:tblStylePr>
  </w:style>
  <w:style w:type="paragraph" w:customStyle="1" w:styleId="CSTitle">
    <w:name w:val="CS_Title"/>
    <w:basedOn w:val="a4"/>
    <w:semiHidden/>
    <w:rsid w:val="00D7350B"/>
    <w:pPr>
      <w:spacing w:before="0" w:after="0"/>
      <w:ind w:left="560"/>
      <w:jc w:val="left"/>
      <w:outlineLvl w:val="9"/>
    </w:pPr>
    <w:rPr>
      <w:rFonts w:eastAsia="Arial"/>
      <w:bCs w:val="0"/>
      <w:snapToGrid w:val="0"/>
      <w:kern w:val="0"/>
      <w:sz w:val="36"/>
      <w:szCs w:val="20"/>
      <w:lang w:val="en-IE"/>
    </w:rPr>
  </w:style>
  <w:style w:type="paragraph" w:customStyle="1" w:styleId="CSNumber">
    <w:name w:val="CS_Number"/>
    <w:basedOn w:val="a4"/>
    <w:semiHidden/>
    <w:rsid w:val="00D7350B"/>
    <w:pPr>
      <w:spacing w:before="0" w:after="0"/>
      <w:ind w:left="560"/>
      <w:outlineLvl w:val="9"/>
    </w:pPr>
    <w:rPr>
      <w:rFonts w:eastAsia="Arial"/>
      <w:bCs w:val="0"/>
      <w:snapToGrid w:val="0"/>
      <w:kern w:val="0"/>
      <w:sz w:val="28"/>
      <w:szCs w:val="20"/>
      <w:lang w:val="en-IE"/>
    </w:rPr>
  </w:style>
  <w:style w:type="paragraph" w:customStyle="1" w:styleId="DocumentTitle">
    <w:name w:val="Document Title"/>
    <w:basedOn w:val="a0"/>
    <w:next w:val="a0"/>
    <w:autoRedefine/>
    <w:semiHidden/>
    <w:rsid w:val="00D7350B"/>
    <w:pPr>
      <w:framePr w:hSpace="180" w:wrap="notBeside" w:hAnchor="margin" w:y="359"/>
      <w:ind w:right="113"/>
      <w:jc w:val="right"/>
    </w:pPr>
    <w:rPr>
      <w:rFonts w:eastAsia="Arial"/>
      <w:b/>
      <w:snapToGrid w:val="0"/>
      <w:sz w:val="36"/>
      <w:lang w:val="en-US"/>
    </w:rPr>
  </w:style>
  <w:style w:type="paragraph" w:customStyle="1" w:styleId="DocumentSubtitle">
    <w:name w:val="Document Subtitle"/>
    <w:basedOn w:val="DocumentTitle"/>
    <w:next w:val="a0"/>
    <w:autoRedefine/>
    <w:semiHidden/>
    <w:rsid w:val="00D7350B"/>
    <w:pPr>
      <w:framePr w:wrap="notBeside"/>
      <w:ind w:left="560" w:right="0"/>
    </w:pPr>
    <w:rPr>
      <w:rFonts w:eastAsia="Times New Roman"/>
      <w:snapToGrid/>
      <w:sz w:val="32"/>
      <w:lang w:val="en-IE"/>
    </w:rPr>
  </w:style>
  <w:style w:type="paragraph" w:customStyle="1" w:styleId="CSHeading">
    <w:name w:val="CS_Heading"/>
    <w:basedOn w:val="a0"/>
    <w:semiHidden/>
    <w:rsid w:val="00D7350B"/>
    <w:pPr>
      <w:spacing w:line="360" w:lineRule="auto"/>
    </w:pPr>
    <w:rPr>
      <w:b/>
    </w:rPr>
  </w:style>
  <w:style w:type="paragraph" w:customStyle="1" w:styleId="CSLegal1">
    <w:name w:val="CS_Legal1"/>
    <w:basedOn w:val="a0"/>
    <w:rsid w:val="00D7350B"/>
    <w:rPr>
      <w:b/>
      <w:bCs/>
      <w:i/>
      <w:iCs/>
      <w:sz w:val="20"/>
    </w:rPr>
  </w:style>
  <w:style w:type="paragraph" w:styleId="af">
    <w:name w:val="Balloon Text"/>
    <w:basedOn w:val="a0"/>
    <w:rsid w:val="00D7350B"/>
    <w:rPr>
      <w:rFonts w:ascii="Tahoma" w:hAnsi="Tahoma" w:cs="Tahoma"/>
      <w:sz w:val="16"/>
      <w:szCs w:val="16"/>
    </w:rPr>
  </w:style>
  <w:style w:type="paragraph" w:customStyle="1" w:styleId="Listletter">
    <w:name w:val="List letter"/>
    <w:basedOn w:val="a0"/>
    <w:qFormat/>
    <w:rsid w:val="00D7350B"/>
    <w:pPr>
      <w:numPr>
        <w:numId w:val="14"/>
      </w:numPr>
      <w:tabs>
        <w:tab w:val="clear" w:pos="1000"/>
        <w:tab w:val="num" w:pos="560"/>
      </w:tabs>
      <w:spacing w:before="60" w:after="60"/>
      <w:ind w:left="574" w:hanging="294"/>
      <w:jc w:val="left"/>
    </w:pPr>
  </w:style>
  <w:style w:type="paragraph" w:customStyle="1" w:styleId="TabletextBOLD">
    <w:name w:val="Table text BOLD"/>
    <w:basedOn w:val="TableText"/>
    <w:next w:val="TableText"/>
    <w:autoRedefine/>
    <w:semiHidden/>
    <w:unhideWhenUsed/>
    <w:rsid w:val="00D7350B"/>
    <w:pPr>
      <w:framePr w:hSpace="180" w:wrap="around" w:vAnchor="page" w:hAnchor="margin" w:y="1621"/>
    </w:pPr>
    <w:rPr>
      <w:rFonts w:eastAsia="PMingLiU" w:cs="Arial"/>
      <w:b/>
      <w:bCs/>
    </w:rPr>
  </w:style>
  <w:style w:type="paragraph" w:styleId="30">
    <w:name w:val="List Bullet 3"/>
    <w:basedOn w:val="a0"/>
    <w:autoRedefine/>
    <w:uiPriority w:val="2"/>
    <w:qFormat/>
    <w:rsid w:val="00D7350B"/>
    <w:pPr>
      <w:numPr>
        <w:numId w:val="10"/>
      </w:numPr>
      <w:tabs>
        <w:tab w:val="left" w:pos="854"/>
      </w:tabs>
      <w:spacing w:before="60" w:after="60"/>
    </w:pPr>
  </w:style>
  <w:style w:type="paragraph" w:customStyle="1" w:styleId="msolistparagraph0">
    <w:name w:val="msolistparagraph"/>
    <w:basedOn w:val="a0"/>
    <w:semiHidden/>
    <w:rsid w:val="00D7350B"/>
    <w:pPr>
      <w:ind w:left="720"/>
    </w:pPr>
    <w:rPr>
      <w:rFonts w:ascii="Times New Roman" w:hAnsi="Times New Roman"/>
      <w:sz w:val="24"/>
      <w:lang w:val="en-US" w:eastAsia="ko-KR"/>
    </w:rPr>
  </w:style>
  <w:style w:type="paragraph" w:customStyle="1" w:styleId="Bullet2">
    <w:name w:val="Bullet2"/>
    <w:basedOn w:val="Normal2"/>
    <w:semiHidden/>
    <w:rsid w:val="00D7350B"/>
    <w:pPr>
      <w:numPr>
        <w:numId w:val="2"/>
      </w:numPr>
      <w:spacing w:before="0"/>
    </w:pPr>
  </w:style>
  <w:style w:type="paragraph" w:customStyle="1" w:styleId="FrontMatter">
    <w:name w:val="Front Matter"/>
    <w:autoRedefine/>
    <w:rsid w:val="00D7350B"/>
    <w:pPr>
      <w:pBdr>
        <w:top w:val="single" w:sz="4" w:space="1" w:color="auto"/>
      </w:pBdr>
      <w:spacing w:before="60" w:after="60"/>
    </w:pPr>
    <w:rPr>
      <w:rFonts w:ascii="Arial" w:hAnsi="Arial" w:cs="Arial"/>
      <w:b/>
      <w:sz w:val="24"/>
      <w:szCs w:val="24"/>
      <w:lang w:val="en-GB" w:eastAsia="en-US"/>
    </w:rPr>
  </w:style>
  <w:style w:type="paragraph" w:customStyle="1" w:styleId="FrontMatterTitles">
    <w:name w:val="Front Matter Titles"/>
    <w:basedOn w:val="a0"/>
    <w:rsid w:val="00D7350B"/>
    <w:pPr>
      <w:spacing w:after="60"/>
    </w:pPr>
    <w:rPr>
      <w:b/>
      <w:bCs/>
      <w:sz w:val="24"/>
      <w:szCs w:val="22"/>
    </w:rPr>
  </w:style>
  <w:style w:type="numbering" w:customStyle="1" w:styleId="Appendix1">
    <w:name w:val="Appendix 1"/>
    <w:uiPriority w:val="99"/>
    <w:semiHidden/>
    <w:rsid w:val="00D7350B"/>
    <w:pPr>
      <w:numPr>
        <w:numId w:val="4"/>
      </w:numPr>
    </w:pPr>
  </w:style>
  <w:style w:type="numbering" w:customStyle="1" w:styleId="Appendix2">
    <w:name w:val="Appendix 2"/>
    <w:uiPriority w:val="99"/>
    <w:semiHidden/>
    <w:rsid w:val="00D7350B"/>
    <w:pPr>
      <w:numPr>
        <w:numId w:val="5"/>
      </w:numPr>
    </w:pPr>
  </w:style>
  <w:style w:type="paragraph" w:styleId="af0">
    <w:name w:val="Document Map"/>
    <w:basedOn w:val="a0"/>
    <w:link w:val="Char3"/>
    <w:uiPriority w:val="99"/>
    <w:semiHidden/>
    <w:unhideWhenUsed/>
    <w:rsid w:val="00D7350B"/>
    <w:rPr>
      <w:rFonts w:ascii="Tahoma" w:hAnsi="Tahoma" w:cs="Tahoma"/>
      <w:sz w:val="16"/>
      <w:szCs w:val="16"/>
    </w:rPr>
  </w:style>
  <w:style w:type="character" w:customStyle="1" w:styleId="Char3">
    <w:name w:val="文档结构图 Char"/>
    <w:link w:val="af0"/>
    <w:uiPriority w:val="99"/>
    <w:semiHidden/>
    <w:rsid w:val="00D7350B"/>
    <w:rPr>
      <w:rFonts w:ascii="Tahoma" w:eastAsia="宋体" w:hAnsi="Tahoma" w:cs="Tahoma"/>
      <w:sz w:val="16"/>
      <w:szCs w:val="16"/>
      <w:lang w:val="en-GB" w:eastAsia="zh-CN" w:bidi="ar-SA"/>
    </w:rPr>
  </w:style>
  <w:style w:type="paragraph" w:styleId="a">
    <w:name w:val="List Number"/>
    <w:basedOn w:val="a0"/>
    <w:qFormat/>
    <w:rsid w:val="00D7350B"/>
    <w:pPr>
      <w:numPr>
        <w:numId w:val="11"/>
      </w:numPr>
      <w:tabs>
        <w:tab w:val="clear" w:pos="360"/>
        <w:tab w:val="left" w:pos="266"/>
      </w:tabs>
      <w:spacing w:before="60" w:after="60"/>
      <w:ind w:left="280" w:hanging="280"/>
    </w:pPr>
  </w:style>
  <w:style w:type="paragraph" w:customStyle="1" w:styleId="Figurecaption">
    <w:name w:val="Figure caption"/>
    <w:basedOn w:val="a0"/>
    <w:next w:val="a0"/>
    <w:uiPriority w:val="12"/>
    <w:qFormat/>
    <w:rsid w:val="00D7350B"/>
    <w:pPr>
      <w:numPr>
        <w:numId w:val="13"/>
      </w:numPr>
      <w:tabs>
        <w:tab w:val="clear" w:pos="360"/>
        <w:tab w:val="left" w:pos="1009"/>
      </w:tabs>
      <w:spacing w:after="120"/>
      <w:jc w:val="center"/>
      <w:outlineLvl w:val="0"/>
    </w:pPr>
    <w:rPr>
      <w:rFonts w:ascii="Arial Bold" w:hAnsi="Arial Bold"/>
      <w:b/>
      <w:lang w:val="en-US"/>
    </w:rPr>
  </w:style>
  <w:style w:type="character" w:styleId="af1">
    <w:name w:val="annotation reference"/>
    <w:uiPriority w:val="99"/>
    <w:semiHidden/>
    <w:unhideWhenUsed/>
    <w:rsid w:val="00D7350B"/>
    <w:rPr>
      <w:sz w:val="16"/>
      <w:szCs w:val="16"/>
    </w:rPr>
  </w:style>
  <w:style w:type="paragraph" w:styleId="af2">
    <w:name w:val="annotation subject"/>
    <w:basedOn w:val="ad"/>
    <w:next w:val="ad"/>
    <w:link w:val="Char4"/>
    <w:uiPriority w:val="99"/>
    <w:semiHidden/>
    <w:unhideWhenUsed/>
    <w:rsid w:val="00D7350B"/>
    <w:rPr>
      <w:rFonts w:ascii="Arial" w:hAnsi="Arial" w:cs="Arial"/>
      <w:b/>
      <w:bCs/>
    </w:rPr>
  </w:style>
  <w:style w:type="character" w:customStyle="1" w:styleId="Char2">
    <w:name w:val="批注文字 Char"/>
    <w:link w:val="ad"/>
    <w:semiHidden/>
    <w:rsid w:val="00D7350B"/>
    <w:rPr>
      <w:rFonts w:eastAsia="宋体"/>
      <w:lang w:val="en-GB" w:eastAsia="zh-CN" w:bidi="ar-SA"/>
    </w:rPr>
  </w:style>
  <w:style w:type="character" w:customStyle="1" w:styleId="Char4">
    <w:name w:val="批注主题 Char"/>
    <w:link w:val="af2"/>
    <w:uiPriority w:val="99"/>
    <w:semiHidden/>
    <w:rsid w:val="00D7350B"/>
    <w:rPr>
      <w:rFonts w:ascii="Arial" w:eastAsia="宋体" w:hAnsi="Arial" w:cs="Arial"/>
      <w:b/>
      <w:bCs/>
      <w:lang w:val="en-GB" w:eastAsia="zh-CN" w:bidi="ar-SA"/>
    </w:rPr>
  </w:style>
  <w:style w:type="paragraph" w:customStyle="1" w:styleId="TableIndentedText">
    <w:name w:val="Table Indented Text"/>
    <w:basedOn w:val="TableText"/>
    <w:link w:val="TableIndentedTextChar"/>
    <w:qFormat/>
    <w:rsid w:val="00D7350B"/>
    <w:pPr>
      <w:ind w:left="207"/>
    </w:pPr>
  </w:style>
  <w:style w:type="paragraph" w:customStyle="1" w:styleId="ListParagraphletter">
    <w:name w:val="List Paragraph letter"/>
    <w:basedOn w:val="a0"/>
    <w:qFormat/>
    <w:rsid w:val="00D7350B"/>
    <w:pPr>
      <w:numPr>
        <w:numId w:val="15"/>
      </w:numPr>
      <w:tabs>
        <w:tab w:val="clear" w:pos="720"/>
        <w:tab w:val="num" w:pos="546"/>
      </w:tabs>
      <w:spacing w:before="60" w:after="60"/>
      <w:ind w:left="574" w:hanging="308"/>
    </w:pPr>
  </w:style>
  <w:style w:type="table" w:styleId="af3">
    <w:name w:val="Table Grid"/>
    <w:basedOn w:val="a2"/>
    <w:uiPriority w:val="59"/>
    <w:rsid w:val="00D7350B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Romans">
    <w:name w:val="List Paragraph Romans"/>
    <w:basedOn w:val="a0"/>
    <w:qFormat/>
    <w:rsid w:val="00D7350B"/>
    <w:pPr>
      <w:numPr>
        <w:numId w:val="16"/>
      </w:numPr>
      <w:tabs>
        <w:tab w:val="clear" w:pos="360"/>
        <w:tab w:val="num" w:pos="826"/>
      </w:tabs>
      <w:spacing w:before="60" w:after="60"/>
      <w:ind w:left="854" w:hanging="294"/>
    </w:pPr>
  </w:style>
  <w:style w:type="paragraph" w:customStyle="1" w:styleId="TOC1">
    <w:name w:val="TOC 标题1"/>
    <w:basedOn w:val="a0"/>
    <w:uiPriority w:val="39"/>
    <w:unhideWhenUsed/>
    <w:qFormat/>
    <w:rsid w:val="00D7350B"/>
    <w:pPr>
      <w:keepNext/>
      <w:pageBreakBefore/>
      <w:spacing w:before="0" w:after="240"/>
    </w:pPr>
    <w:rPr>
      <w:b/>
      <w:sz w:val="28"/>
    </w:rPr>
  </w:style>
  <w:style w:type="character" w:customStyle="1" w:styleId="Char1">
    <w:name w:val="正文文本 Char"/>
    <w:link w:val="ac"/>
    <w:semiHidden/>
    <w:rsid w:val="00D7350B"/>
    <w:rPr>
      <w:rFonts w:ascii="Arial" w:eastAsia="宋体" w:hAnsi="Arial"/>
      <w:sz w:val="22"/>
      <w:lang w:val="en-GB" w:eastAsia="zh-CN" w:bidi="ar-SA"/>
    </w:rPr>
  </w:style>
  <w:style w:type="paragraph" w:customStyle="1" w:styleId="AnnexH2">
    <w:name w:val="Annex H2"/>
    <w:basedOn w:val="a0"/>
    <w:next w:val="a0"/>
    <w:semiHidden/>
    <w:rsid w:val="00D7350B"/>
    <w:pPr>
      <w:spacing w:before="0"/>
    </w:pPr>
    <w:rPr>
      <w:b/>
      <w:bCs/>
      <w:color w:val="000000"/>
      <w:sz w:val="24"/>
    </w:rPr>
  </w:style>
  <w:style w:type="paragraph" w:customStyle="1" w:styleId="AnnexH3">
    <w:name w:val="AnnexH3"/>
    <w:basedOn w:val="3"/>
    <w:semiHidden/>
    <w:rsid w:val="00D7350B"/>
    <w:pPr>
      <w:numPr>
        <w:ilvl w:val="0"/>
        <w:numId w:val="0"/>
      </w:numPr>
      <w:spacing w:before="240"/>
      <w:jc w:val="both"/>
    </w:pPr>
    <w:rPr>
      <w:bCs w:val="0"/>
      <w:iCs/>
      <w:sz w:val="24"/>
      <w:szCs w:val="20"/>
    </w:rPr>
  </w:style>
  <w:style w:type="paragraph" w:customStyle="1" w:styleId="AnnexH1">
    <w:name w:val="Annex H1"/>
    <w:basedOn w:val="a0"/>
    <w:next w:val="a0"/>
    <w:semiHidden/>
    <w:rsid w:val="00D7350B"/>
    <w:pPr>
      <w:numPr>
        <w:numId w:val="3"/>
      </w:numPr>
      <w:spacing w:before="0"/>
    </w:pPr>
    <w:rPr>
      <w:b/>
      <w:bCs/>
      <w:color w:val="000000"/>
      <w:sz w:val="28"/>
    </w:rPr>
  </w:style>
  <w:style w:type="paragraph" w:styleId="af4">
    <w:name w:val="Normal (Web)"/>
    <w:basedOn w:val="a0"/>
    <w:uiPriority w:val="99"/>
    <w:semiHidden/>
    <w:unhideWhenUsed/>
    <w:rsid w:val="00D7350B"/>
    <w:rPr>
      <w:rFonts w:ascii="Times New Roman" w:hAnsi="Times New Roman"/>
      <w:sz w:val="24"/>
    </w:rPr>
  </w:style>
  <w:style w:type="paragraph" w:customStyle="1" w:styleId="10">
    <w:name w:val="列出段落1"/>
    <w:basedOn w:val="a0"/>
    <w:qFormat/>
    <w:rsid w:val="00D7350B"/>
    <w:pPr>
      <w:numPr>
        <w:numId w:val="12"/>
      </w:numPr>
      <w:tabs>
        <w:tab w:val="clear" w:pos="360"/>
      </w:tabs>
      <w:spacing w:before="60" w:after="60"/>
      <w:ind w:left="278" w:hanging="278"/>
    </w:pPr>
  </w:style>
  <w:style w:type="paragraph" w:customStyle="1" w:styleId="AppendixH1">
    <w:name w:val="Appendix H1"/>
    <w:basedOn w:val="1"/>
    <w:next w:val="a0"/>
    <w:semiHidden/>
    <w:qFormat/>
    <w:rsid w:val="00D7350B"/>
    <w:pPr>
      <w:numPr>
        <w:numId w:val="0"/>
      </w:numPr>
    </w:pPr>
    <w:rPr>
      <w:caps/>
    </w:rPr>
  </w:style>
  <w:style w:type="paragraph" w:customStyle="1" w:styleId="AppendixH2">
    <w:name w:val="Appendix H2"/>
    <w:basedOn w:val="2"/>
    <w:next w:val="a0"/>
    <w:semiHidden/>
    <w:qFormat/>
    <w:rsid w:val="00D7350B"/>
  </w:style>
  <w:style w:type="paragraph" w:customStyle="1" w:styleId="AppendixH3">
    <w:name w:val="Appendix H3"/>
    <w:basedOn w:val="3"/>
    <w:link w:val="AppendixH3Char"/>
    <w:semiHidden/>
    <w:qFormat/>
    <w:rsid w:val="00D7350B"/>
    <w:pPr>
      <w:numPr>
        <w:ilvl w:val="0"/>
        <w:numId w:val="0"/>
      </w:numPr>
    </w:pPr>
  </w:style>
  <w:style w:type="paragraph" w:customStyle="1" w:styleId="AppendixH4">
    <w:name w:val="Appendix H4"/>
    <w:basedOn w:val="4"/>
    <w:link w:val="AppendixH4Char"/>
    <w:semiHidden/>
    <w:qFormat/>
    <w:rsid w:val="00D7350B"/>
    <w:pPr>
      <w:numPr>
        <w:ilvl w:val="0"/>
        <w:numId w:val="0"/>
      </w:numPr>
    </w:pPr>
  </w:style>
  <w:style w:type="character" w:customStyle="1" w:styleId="3Char">
    <w:name w:val="标题 3 Char"/>
    <w:link w:val="3"/>
    <w:rsid w:val="00D7350B"/>
    <w:rPr>
      <w:rFonts w:ascii="Arial" w:eastAsia="Times New Roman" w:hAnsi="Arial"/>
      <w:b/>
      <w:bCs/>
      <w:sz w:val="22"/>
      <w:szCs w:val="26"/>
      <w:lang w:val="en-GB" w:eastAsia="en-US"/>
    </w:rPr>
  </w:style>
  <w:style w:type="character" w:customStyle="1" w:styleId="AppendixH3Char">
    <w:name w:val="Appendix H3 Char"/>
    <w:basedOn w:val="3Char"/>
    <w:link w:val="AppendixH3"/>
    <w:semiHidden/>
    <w:rsid w:val="00D7350B"/>
  </w:style>
  <w:style w:type="paragraph" w:customStyle="1" w:styleId="AppendixH5">
    <w:name w:val="Appendix H5"/>
    <w:basedOn w:val="5"/>
    <w:link w:val="AppendixH5Char"/>
    <w:semiHidden/>
    <w:qFormat/>
    <w:rsid w:val="00D7350B"/>
    <w:pPr>
      <w:numPr>
        <w:ilvl w:val="0"/>
        <w:numId w:val="0"/>
      </w:numPr>
    </w:pPr>
  </w:style>
  <w:style w:type="character" w:customStyle="1" w:styleId="4Char">
    <w:name w:val="标题 4 Char"/>
    <w:link w:val="4"/>
    <w:rsid w:val="00D7350B"/>
    <w:rPr>
      <w:rFonts w:ascii="Arial" w:eastAsia="Times New Roman" w:hAnsi="Arial"/>
      <w:bCs/>
      <w:i/>
      <w:sz w:val="22"/>
      <w:szCs w:val="28"/>
      <w:lang w:val="en-GB" w:eastAsia="en-US"/>
    </w:rPr>
  </w:style>
  <w:style w:type="character" w:customStyle="1" w:styleId="AppendixH4Char">
    <w:name w:val="Appendix H4 Char"/>
    <w:basedOn w:val="4Char"/>
    <w:link w:val="AppendixH4"/>
    <w:semiHidden/>
    <w:rsid w:val="00D7350B"/>
  </w:style>
  <w:style w:type="character" w:customStyle="1" w:styleId="1Char">
    <w:name w:val="标题 1 Char"/>
    <w:link w:val="1"/>
    <w:uiPriority w:val="1"/>
    <w:rsid w:val="00D7350B"/>
    <w:rPr>
      <w:rFonts w:ascii="Arial" w:eastAsia="Times New Roman" w:hAnsi="Arial"/>
      <w:b/>
      <w:bCs/>
      <w:sz w:val="28"/>
      <w:szCs w:val="32"/>
      <w:lang w:val="en-GB" w:eastAsia="en-US"/>
    </w:rPr>
  </w:style>
  <w:style w:type="character" w:customStyle="1" w:styleId="5Char">
    <w:name w:val="标题 5 Char"/>
    <w:link w:val="5"/>
    <w:rsid w:val="00D7350B"/>
    <w:rPr>
      <w:rFonts w:ascii="Arial" w:eastAsia="Times New Roman" w:hAnsi="Arial"/>
      <w:bCs/>
      <w:i/>
      <w:iCs/>
      <w:sz w:val="22"/>
      <w:szCs w:val="26"/>
      <w:lang w:eastAsia="en-US"/>
    </w:rPr>
  </w:style>
  <w:style w:type="character" w:customStyle="1" w:styleId="AppendixH5Char">
    <w:name w:val="Appendix H5 Char"/>
    <w:basedOn w:val="5Char"/>
    <w:link w:val="AppendixH5"/>
    <w:semiHidden/>
    <w:rsid w:val="00D7350B"/>
  </w:style>
  <w:style w:type="paragraph" w:customStyle="1" w:styleId="ASN1Code0">
    <w:name w:val="ASN.1 Code"/>
    <w:basedOn w:val="a0"/>
    <w:link w:val="ASN1CodeChar"/>
    <w:qFormat/>
    <w:rsid w:val="00D7350B"/>
    <w:pPr>
      <w:spacing w:before="0"/>
    </w:pPr>
    <w:rPr>
      <w:rFonts w:ascii="Courier New" w:hAnsi="Courier New"/>
      <w:sz w:val="20"/>
    </w:rPr>
  </w:style>
  <w:style w:type="paragraph" w:customStyle="1" w:styleId="XML">
    <w:name w:val="XML"/>
    <w:basedOn w:val="a0"/>
    <w:link w:val="XMLChar"/>
    <w:unhideWhenUsed/>
    <w:qFormat/>
    <w:rsid w:val="00D7350B"/>
    <w:pPr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before="0"/>
    </w:pPr>
    <w:rPr>
      <w:noProof/>
      <w:color w:val="008080"/>
      <w:sz w:val="18"/>
      <w:szCs w:val="18"/>
      <w:lang w:eastAsia="en-GB"/>
    </w:rPr>
  </w:style>
  <w:style w:type="character" w:customStyle="1" w:styleId="DocumentManagementChar">
    <w:name w:val="Document Management Char"/>
    <w:basedOn w:val="1Char"/>
    <w:link w:val="DocumentManagement"/>
    <w:rsid w:val="00D7350B"/>
  </w:style>
  <w:style w:type="character" w:customStyle="1" w:styleId="ASN1CodeChar">
    <w:name w:val="ASN.1 Code Char"/>
    <w:link w:val="ASN1Code0"/>
    <w:rsid w:val="00D7350B"/>
    <w:rPr>
      <w:rFonts w:ascii="Courier New" w:eastAsia="宋体" w:hAnsi="Courier New"/>
      <w:lang w:val="en-GB" w:eastAsia="zh-CN" w:bidi="ar-SA"/>
    </w:rPr>
  </w:style>
  <w:style w:type="paragraph" w:customStyle="1" w:styleId="Annex">
    <w:name w:val="Annex"/>
    <w:basedOn w:val="a0"/>
    <w:next w:val="a0"/>
    <w:uiPriority w:val="25"/>
    <w:qFormat/>
    <w:rsid w:val="00D7350B"/>
    <w:pPr>
      <w:keepNext/>
      <w:keepLines/>
      <w:tabs>
        <w:tab w:val="left" w:pos="840"/>
      </w:tabs>
      <w:spacing w:after="120"/>
    </w:pPr>
    <w:rPr>
      <w:b/>
      <w:sz w:val="28"/>
    </w:rPr>
  </w:style>
  <w:style w:type="character" w:customStyle="1" w:styleId="XMLChar">
    <w:name w:val="XML Char"/>
    <w:link w:val="XML"/>
    <w:rsid w:val="00D7350B"/>
    <w:rPr>
      <w:rFonts w:ascii="Arial" w:eastAsia="宋体" w:hAnsi="Arial"/>
      <w:noProof/>
      <w:color w:val="008080"/>
      <w:sz w:val="18"/>
      <w:szCs w:val="18"/>
      <w:lang w:val="en-GB" w:eastAsia="en-GB" w:bidi="ar-SA"/>
    </w:rPr>
  </w:style>
  <w:style w:type="paragraph" w:customStyle="1" w:styleId="GSMAFigure">
    <w:name w:val="GSMA Figure"/>
    <w:basedOn w:val="a9"/>
    <w:qFormat/>
    <w:rsid w:val="00D7350B"/>
  </w:style>
  <w:style w:type="paragraph" w:customStyle="1" w:styleId="Style1">
    <w:name w:val="Style1"/>
    <w:basedOn w:val="a4"/>
    <w:autoRedefine/>
    <w:semiHidden/>
    <w:qFormat/>
    <w:rsid w:val="00D7350B"/>
  </w:style>
  <w:style w:type="character" w:customStyle="1" w:styleId="Char">
    <w:name w:val="标题 Char"/>
    <w:link w:val="a4"/>
    <w:rsid w:val="00D7350B"/>
    <w:rPr>
      <w:rFonts w:ascii="Arial" w:eastAsia="宋体" w:hAnsi="Arial"/>
      <w:b/>
      <w:bCs/>
      <w:kern w:val="28"/>
      <w:sz w:val="32"/>
      <w:szCs w:val="32"/>
      <w:lang w:val="en-GB" w:eastAsia="zh-CN" w:bidi="ar-SA"/>
    </w:rPr>
  </w:style>
  <w:style w:type="paragraph" w:customStyle="1" w:styleId="OtherInformation">
    <w:name w:val="Other Information"/>
    <w:basedOn w:val="2"/>
    <w:link w:val="OtherInformationChar"/>
    <w:qFormat/>
    <w:rsid w:val="00D7350B"/>
    <w:pPr>
      <w:numPr>
        <w:ilvl w:val="0"/>
        <w:numId w:val="0"/>
      </w:numPr>
    </w:pPr>
  </w:style>
  <w:style w:type="character" w:customStyle="1" w:styleId="2Char">
    <w:name w:val="标题 2 Char"/>
    <w:link w:val="2"/>
    <w:uiPriority w:val="1"/>
    <w:rsid w:val="00D7350B"/>
    <w:rPr>
      <w:rFonts w:ascii="Arial" w:eastAsia="Times New Roman" w:hAnsi="Arial"/>
      <w:b/>
      <w:bCs/>
      <w:iCs/>
      <w:sz w:val="24"/>
      <w:szCs w:val="28"/>
      <w:lang w:val="en-GB" w:eastAsia="en-US"/>
    </w:rPr>
  </w:style>
  <w:style w:type="character" w:customStyle="1" w:styleId="DocumentHistoryChar">
    <w:name w:val="Document History Char"/>
    <w:basedOn w:val="2Char"/>
    <w:link w:val="DocumentHistory"/>
    <w:rsid w:val="00D7350B"/>
  </w:style>
  <w:style w:type="character" w:customStyle="1" w:styleId="NormalStyleIndentedParagraphChar">
    <w:name w:val="Normal Style Indented Paragraph Char"/>
    <w:link w:val="NormalStyleIndentedParagraph"/>
    <w:rsid w:val="00D7350B"/>
    <w:rPr>
      <w:rFonts w:ascii="Arial" w:eastAsia="宋体" w:hAnsi="Arial"/>
      <w:sz w:val="22"/>
      <w:lang w:val="en-GB" w:eastAsia="zh-CN" w:bidi="ar-SA"/>
    </w:rPr>
  </w:style>
  <w:style w:type="character" w:customStyle="1" w:styleId="OtherInformationChar">
    <w:name w:val="Other Information Char"/>
    <w:basedOn w:val="2Char"/>
    <w:link w:val="OtherInformation"/>
    <w:rsid w:val="00D7350B"/>
  </w:style>
  <w:style w:type="paragraph" w:customStyle="1" w:styleId="TableBulletText">
    <w:name w:val="Table Bullet Text"/>
    <w:basedOn w:val="TableText"/>
    <w:link w:val="TableBulletTextChar"/>
    <w:qFormat/>
    <w:rsid w:val="00D7350B"/>
    <w:pPr>
      <w:numPr>
        <w:numId w:val="18"/>
      </w:numPr>
    </w:pPr>
  </w:style>
  <w:style w:type="character" w:customStyle="1" w:styleId="TableTextChar">
    <w:name w:val="Table Text Char"/>
    <w:link w:val="TableText"/>
    <w:uiPriority w:val="19"/>
    <w:rsid w:val="00D7350B"/>
    <w:rPr>
      <w:rFonts w:ascii="Arial" w:eastAsia="宋体" w:hAnsi="Arial"/>
      <w:lang w:val="en-GB" w:eastAsia="de-DE" w:bidi="ar-SA"/>
    </w:rPr>
  </w:style>
  <w:style w:type="character" w:customStyle="1" w:styleId="TableIndentedTextChar">
    <w:name w:val="Table Indented Text Char"/>
    <w:basedOn w:val="TableTextChar"/>
    <w:link w:val="TableIndentedText"/>
    <w:rsid w:val="00D7350B"/>
  </w:style>
  <w:style w:type="paragraph" w:customStyle="1" w:styleId="TableHeading">
    <w:name w:val="Table Heading"/>
    <w:basedOn w:val="a0"/>
    <w:autoRedefine/>
    <w:qFormat/>
    <w:rsid w:val="00D7350B"/>
    <w:rPr>
      <w:b/>
    </w:rPr>
  </w:style>
  <w:style w:type="character" w:customStyle="1" w:styleId="TableBulletTextChar">
    <w:name w:val="Table Bullet Text Char"/>
    <w:basedOn w:val="TableTextChar"/>
    <w:link w:val="TableBulletText"/>
    <w:rsid w:val="00D7350B"/>
  </w:style>
  <w:style w:type="paragraph" w:customStyle="1" w:styleId="Tablecaption0">
    <w:name w:val="Table caption"/>
    <w:basedOn w:val="a9"/>
    <w:next w:val="a0"/>
    <w:qFormat/>
    <w:rsid w:val="00D7350B"/>
    <w:pPr>
      <w:tabs>
        <w:tab w:val="left" w:pos="1009"/>
      </w:tabs>
      <w:ind w:left="360" w:hanging="360"/>
    </w:pPr>
    <w:rPr>
      <w:lang w:val="fr-FR" w:eastAsia="de-DE"/>
    </w:rPr>
  </w:style>
  <w:style w:type="paragraph" w:customStyle="1" w:styleId="CSLegalTxt">
    <w:name w:val="CS LegalTxt"/>
    <w:rsid w:val="00D7350B"/>
    <w:pPr>
      <w:jc w:val="both"/>
    </w:pPr>
    <w:rPr>
      <w:rFonts w:ascii="Arial" w:hAnsi="Arial" w:cs="Arial"/>
      <w:bCs/>
      <w:sz w:val="14"/>
      <w:szCs w:val="22"/>
      <w:lang w:val="en-GB" w:eastAsia="en-US"/>
    </w:rPr>
  </w:style>
  <w:style w:type="paragraph" w:customStyle="1" w:styleId="CSTableTitle">
    <w:name w:val="CS TableTitle"/>
    <w:next w:val="a0"/>
    <w:rsid w:val="00D7350B"/>
    <w:pPr>
      <w:jc w:val="center"/>
    </w:pPr>
    <w:rPr>
      <w:rFonts w:ascii="Arial" w:eastAsia="Arial" w:hAnsi="Arial" w:cs="Arial"/>
      <w:b/>
      <w:i/>
      <w:snapToGrid w:val="0"/>
      <w:sz w:val="22"/>
      <w:szCs w:val="22"/>
      <w:lang w:val="en-GB" w:eastAsia="en-US"/>
    </w:rPr>
  </w:style>
  <w:style w:type="paragraph" w:customStyle="1" w:styleId="CSFieldName">
    <w:name w:val="CS FieldName"/>
    <w:rsid w:val="00D7350B"/>
    <w:rPr>
      <w:rFonts w:ascii="Arial" w:hAnsi="Arial" w:cs="Arial"/>
      <w:bCs/>
      <w:szCs w:val="22"/>
      <w:lang w:val="en-GB" w:eastAsia="en-US"/>
    </w:rPr>
  </w:style>
  <w:style w:type="paragraph" w:customStyle="1" w:styleId="CSDocNo">
    <w:name w:val="CS DocNo"/>
    <w:rsid w:val="00D7350B"/>
    <w:pPr>
      <w:framePr w:hSpace="180" w:wrap="notBeside" w:hAnchor="margin" w:y="359"/>
      <w:ind w:left="560"/>
      <w:jc w:val="right"/>
    </w:pPr>
    <w:rPr>
      <w:rFonts w:ascii="Arial" w:hAnsi="Arial"/>
      <w:b/>
      <w:sz w:val="32"/>
      <w:lang w:val="en-IE" w:eastAsia="en-US"/>
    </w:rPr>
  </w:style>
  <w:style w:type="paragraph" w:customStyle="1" w:styleId="CSFieldInfo">
    <w:name w:val="CS FieldInfo"/>
    <w:rsid w:val="00D7350B"/>
    <w:pPr>
      <w:framePr w:wrap="around" w:vAnchor="text" w:hAnchor="page" w:y="1"/>
      <w:spacing w:before="60" w:after="60"/>
    </w:pPr>
    <w:rPr>
      <w:rFonts w:ascii="Arial" w:hAnsi="Arial" w:cs="Arial"/>
      <w:bCs/>
      <w:szCs w:val="22"/>
      <w:lang w:val="en-GB" w:eastAsia="en-US"/>
    </w:rPr>
  </w:style>
  <w:style w:type="paragraph" w:customStyle="1" w:styleId="CSDocTitle">
    <w:name w:val="CS DocTitle"/>
    <w:rsid w:val="00D7350B"/>
    <w:pPr>
      <w:spacing w:before="360" w:after="120"/>
      <w:ind w:left="284"/>
    </w:pPr>
    <w:rPr>
      <w:rFonts w:ascii="Arial" w:hAnsi="Arial"/>
      <w:b/>
      <w:sz w:val="36"/>
      <w:lang w:val="en-IE" w:eastAsia="en-US"/>
    </w:rPr>
  </w:style>
  <w:style w:type="paragraph" w:customStyle="1" w:styleId="Default">
    <w:name w:val="Default"/>
    <w:rsid w:val="002D45BB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sz w:val="24"/>
      <w:szCs w:val="24"/>
    </w:rPr>
  </w:style>
  <w:style w:type="character" w:styleId="af5">
    <w:name w:val="Emphasis"/>
    <w:uiPriority w:val="20"/>
    <w:qFormat/>
    <w:rsid w:val="009329E1"/>
    <w:rPr>
      <w:i/>
      <w:iCs/>
    </w:rPr>
  </w:style>
  <w:style w:type="character" w:styleId="af6">
    <w:name w:val="Strong"/>
    <w:uiPriority w:val="22"/>
    <w:qFormat/>
    <w:rsid w:val="00C76F61"/>
    <w:rPr>
      <w:b/>
      <w:bCs/>
      <w:sz w:val="24"/>
      <w:szCs w:val="24"/>
      <w:bdr w:val="none" w:sz="0" w:space="0" w:color="auto" w:frame="1"/>
      <w:vertAlign w:val="baseline"/>
    </w:rPr>
  </w:style>
  <w:style w:type="paragraph" w:customStyle="1" w:styleId="reader-word-layer">
    <w:name w:val="reader-word-layer"/>
    <w:basedOn w:val="a0"/>
    <w:rsid w:val="00417814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val="en-US"/>
    </w:rPr>
  </w:style>
  <w:style w:type="paragraph" w:styleId="af7">
    <w:name w:val="Revision"/>
    <w:hidden/>
    <w:uiPriority w:val="99"/>
    <w:semiHidden/>
    <w:rsid w:val="00822D70"/>
    <w:rPr>
      <w:rFonts w:ascii="Arial" w:hAnsi="Arial"/>
      <w:sz w:val="22"/>
      <w:lang w:val="en-GB"/>
    </w:rPr>
  </w:style>
  <w:style w:type="paragraph" w:styleId="af8">
    <w:name w:val="List Paragraph"/>
    <w:basedOn w:val="a0"/>
    <w:uiPriority w:val="34"/>
    <w:qFormat/>
    <w:rsid w:val="00A83CA6"/>
    <w:pPr>
      <w:spacing w:before="0"/>
      <w:ind w:left="720"/>
      <w:jc w:val="left"/>
    </w:pPr>
    <w:rPr>
      <w:rFonts w:ascii="Calibri" w:hAnsi="Calibri" w:cs="宋体"/>
      <w:szCs w:val="22"/>
      <w:lang w:val="en-US"/>
    </w:rPr>
  </w:style>
  <w:style w:type="character" w:customStyle="1" w:styleId="apple-converted-space">
    <w:name w:val="apple-converted-space"/>
    <w:basedOn w:val="a1"/>
    <w:rsid w:val="00C763BF"/>
  </w:style>
  <w:style w:type="paragraph" w:customStyle="1" w:styleId="Tabletext0">
    <w:name w:val="Table text"/>
    <w:basedOn w:val="a0"/>
    <w:autoRedefine/>
    <w:rsid w:val="004B553B"/>
    <w:pPr>
      <w:spacing w:before="0"/>
      <w:jc w:val="left"/>
    </w:pPr>
    <w:rPr>
      <w:rFonts w:eastAsia="Times New Roman" w:cs="Arial"/>
      <w:caps/>
      <w:sz w:val="18"/>
      <w:lang w:val="en-IE" w:eastAsia="en-US"/>
    </w:rPr>
  </w:style>
  <w:style w:type="paragraph" w:customStyle="1" w:styleId="NO">
    <w:name w:val="NO"/>
    <w:basedOn w:val="a0"/>
    <w:next w:val="a0"/>
    <w:qFormat/>
    <w:rsid w:val="00F81B67"/>
    <w:pPr>
      <w:keepLines/>
      <w:spacing w:before="0" w:after="120"/>
      <w:ind w:left="1701" w:hanging="1134"/>
    </w:pPr>
    <w:rPr>
      <w:sz w:val="20"/>
      <w:lang w:eastAsia="en-US"/>
    </w:rPr>
  </w:style>
  <w:style w:type="paragraph" w:customStyle="1" w:styleId="ListBulletsub">
    <w:name w:val="List Bullet (sub)"/>
    <w:basedOn w:val="30"/>
    <w:link w:val="ListBulletsubChar"/>
    <w:uiPriority w:val="5"/>
    <w:qFormat/>
    <w:rsid w:val="006D05E9"/>
    <w:pPr>
      <w:numPr>
        <w:numId w:val="0"/>
      </w:numPr>
      <w:tabs>
        <w:tab w:val="clear" w:pos="854"/>
        <w:tab w:val="left" w:pos="1701"/>
      </w:tabs>
      <w:spacing w:before="0" w:after="200" w:line="276" w:lineRule="auto"/>
      <w:ind w:left="1700" w:hanging="340"/>
      <w:contextualSpacing/>
      <w:jc w:val="left"/>
    </w:pPr>
    <w:rPr>
      <w:rFonts w:eastAsia="SimSun"/>
      <w:szCs w:val="22"/>
      <w:lang w:eastAsia="en-GB"/>
    </w:rPr>
  </w:style>
  <w:style w:type="numbering" w:customStyle="1" w:styleId="ListBullets">
    <w:name w:val="ListBullets"/>
    <w:uiPriority w:val="99"/>
    <w:rsid w:val="006D05E9"/>
    <w:pPr>
      <w:numPr>
        <w:numId w:val="23"/>
      </w:numPr>
    </w:pPr>
  </w:style>
  <w:style w:type="character" w:customStyle="1" w:styleId="ListBulletsubChar">
    <w:name w:val="List Bullet (sub) Char"/>
    <w:link w:val="ListBulletsub"/>
    <w:uiPriority w:val="5"/>
    <w:rsid w:val="006D05E9"/>
    <w:rPr>
      <w:rFonts w:ascii="Arial" w:eastAsia="SimSun" w:hAnsi="Arial"/>
      <w:sz w:val="22"/>
      <w:szCs w:val="22"/>
      <w:lang w:val="en-GB" w:eastAsia="en-GB"/>
    </w:rPr>
  </w:style>
  <w:style w:type="paragraph" w:customStyle="1" w:styleId="ANNEX-heading1">
    <w:name w:val="ANNEX-heading1"/>
    <w:basedOn w:val="Annex"/>
    <w:next w:val="a0"/>
    <w:uiPriority w:val="26"/>
    <w:rsid w:val="006D05E9"/>
    <w:pPr>
      <w:tabs>
        <w:tab w:val="clear" w:pos="840"/>
        <w:tab w:val="num" w:pos="680"/>
      </w:tabs>
      <w:spacing w:before="240" w:after="60" w:line="276" w:lineRule="auto"/>
      <w:ind w:left="680" w:hanging="680"/>
      <w:jc w:val="left"/>
      <w:outlineLvl w:val="1"/>
    </w:pPr>
    <w:rPr>
      <w:rFonts w:ascii="Arial Bold" w:eastAsia="SimSun" w:hAnsi="Arial Bold"/>
      <w:sz w:val="24"/>
      <w:szCs w:val="24"/>
      <w:lang w:bidi="bn-BD"/>
    </w:rPr>
  </w:style>
  <w:style w:type="paragraph" w:customStyle="1" w:styleId="ANNEX-heading2">
    <w:name w:val="ANNEX-heading2"/>
    <w:basedOn w:val="ANNEX-heading1"/>
    <w:next w:val="a0"/>
    <w:uiPriority w:val="26"/>
    <w:rsid w:val="006D05E9"/>
    <w:pPr>
      <w:tabs>
        <w:tab w:val="clear" w:pos="680"/>
        <w:tab w:val="num" w:pos="907"/>
      </w:tabs>
      <w:ind w:left="907" w:hanging="907"/>
      <w:outlineLvl w:val="2"/>
    </w:pPr>
    <w:rPr>
      <w:b w:val="0"/>
    </w:rPr>
  </w:style>
  <w:style w:type="paragraph" w:customStyle="1" w:styleId="ANNEX-heading3">
    <w:name w:val="ANNEX-heading3"/>
    <w:basedOn w:val="ANNEX-heading2"/>
    <w:next w:val="a0"/>
    <w:uiPriority w:val="26"/>
    <w:rsid w:val="006D05E9"/>
    <w:pPr>
      <w:tabs>
        <w:tab w:val="clear" w:pos="907"/>
        <w:tab w:val="num" w:pos="1134"/>
      </w:tabs>
      <w:ind w:left="1134" w:hanging="1134"/>
      <w:outlineLvl w:val="3"/>
    </w:pPr>
    <w:rPr>
      <w:sz w:val="22"/>
      <w:szCs w:val="22"/>
      <w:lang w:val="fr-FR"/>
    </w:rPr>
  </w:style>
  <w:style w:type="paragraph" w:customStyle="1" w:styleId="ANNEX-heading4">
    <w:name w:val="ANNEX-heading4"/>
    <w:basedOn w:val="ANNEX-heading3"/>
    <w:next w:val="a0"/>
    <w:uiPriority w:val="26"/>
    <w:rsid w:val="006D05E9"/>
    <w:pPr>
      <w:tabs>
        <w:tab w:val="clear" w:pos="1134"/>
        <w:tab w:val="num" w:pos="1361"/>
      </w:tabs>
      <w:ind w:left="1361" w:hanging="1361"/>
      <w:outlineLvl w:val="4"/>
    </w:pPr>
  </w:style>
  <w:style w:type="paragraph" w:customStyle="1" w:styleId="ANNEX-heading5">
    <w:name w:val="ANNEX-heading5"/>
    <w:basedOn w:val="ANNEX-heading4"/>
    <w:next w:val="a0"/>
    <w:uiPriority w:val="26"/>
    <w:rsid w:val="006D05E9"/>
    <w:pPr>
      <w:tabs>
        <w:tab w:val="clear" w:pos="1361"/>
        <w:tab w:val="num" w:pos="1588"/>
      </w:tabs>
      <w:ind w:left="1588" w:hanging="1588"/>
      <w:outlineLvl w:val="5"/>
    </w:pPr>
  </w:style>
  <w:style w:type="numbering" w:customStyle="1" w:styleId="LegalList">
    <w:name w:val="LegalList"/>
    <w:uiPriority w:val="99"/>
    <w:rsid w:val="006D05E9"/>
    <w:pPr>
      <w:numPr>
        <w:numId w:val="24"/>
      </w:numPr>
    </w:pPr>
  </w:style>
  <w:style w:type="paragraph" w:customStyle="1" w:styleId="NormalParagraph">
    <w:name w:val="Normal Paragraph"/>
    <w:qFormat/>
    <w:rsid w:val="00B72D42"/>
    <w:pPr>
      <w:spacing w:after="200" w:line="276" w:lineRule="auto"/>
    </w:pPr>
    <w:rPr>
      <w:rFonts w:ascii="Arial" w:eastAsia="SimSun" w:hAnsi="Arial"/>
      <w:sz w:val="22"/>
      <w:szCs w:val="22"/>
      <w:lang w:val="en-GB" w:eastAsia="en-GB"/>
    </w:rPr>
  </w:style>
  <w:style w:type="character" w:customStyle="1" w:styleId="ms-formvalidation">
    <w:name w:val="ms-formvalidation"/>
    <w:basedOn w:val="a1"/>
    <w:rsid w:val="00A95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993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730345751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8" w:color="E2E9EF"/>
                        <w:right w:val="single" w:sz="6" w:space="6" w:color="E2E9EF"/>
                      </w:divBdr>
                      <w:divsChild>
                        <w:div w:id="1478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663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673340849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8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8" w:color="E2E9EF"/>
                        <w:right w:val="single" w:sz="6" w:space="6" w:color="E2E9EF"/>
                      </w:divBdr>
                      <w:divsChild>
                        <w:div w:id="13269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4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96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16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604">
          <w:marLeft w:val="0"/>
          <w:marRight w:val="0"/>
          <w:marTop w:val="230"/>
          <w:marBottom w:val="230"/>
          <w:divBdr>
            <w:top w:val="single" w:sz="4" w:space="0" w:color="D9E2E9"/>
            <w:left w:val="single" w:sz="4" w:space="0" w:color="D9E2E9"/>
            <w:bottom w:val="single" w:sz="4" w:space="0" w:color="D9D9D9"/>
            <w:right w:val="single" w:sz="4" w:space="0" w:color="D9D9D9"/>
          </w:divBdr>
          <w:divsChild>
            <w:div w:id="193272748">
              <w:marLeft w:val="0"/>
              <w:marRight w:val="184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26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E2E9EF"/>
                        <w:left w:val="single" w:sz="4" w:space="5" w:color="E2E9EF"/>
                        <w:bottom w:val="single" w:sz="4" w:space="6" w:color="E2E9EF"/>
                        <w:right w:val="single" w:sz="4" w:space="5" w:color="E2E9EF"/>
                      </w:divBdr>
                    </w:div>
                  </w:divsChild>
                </w:div>
              </w:divsChild>
            </w:div>
          </w:divsChild>
        </w:div>
      </w:divsChild>
    </w:div>
    <w:div w:id="1683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255">
          <w:marLeft w:val="0"/>
          <w:marRight w:val="0"/>
          <w:marTop w:val="300"/>
          <w:marBottom w:val="300"/>
          <w:divBdr>
            <w:top w:val="single" w:sz="6" w:space="0" w:color="D9E2E9"/>
            <w:left w:val="single" w:sz="6" w:space="0" w:color="D9E2E9"/>
            <w:bottom w:val="single" w:sz="6" w:space="0" w:color="D9D9D9"/>
            <w:right w:val="single" w:sz="6" w:space="0" w:color="D9D9D9"/>
          </w:divBdr>
          <w:divsChild>
            <w:div w:id="827789869">
              <w:marLeft w:val="0"/>
              <w:marRight w:val="24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7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2E9EF"/>
                        <w:left w:val="single" w:sz="6" w:space="6" w:color="E2E9EF"/>
                        <w:bottom w:val="single" w:sz="6" w:space="8" w:color="E2E9EF"/>
                        <w:right w:val="single" w:sz="6" w:space="6" w:color="E2E9EF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rdan\Local%20Settings\Temporary%20Internet%20Files\OLK7\DAG%20Doc%20015_010%20Combined%20Uniform%20Sheet%20and%20Non%20Confidential%20PRD%20Template%202%20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87627-53E3-4648-B1AA-F23DDB85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 Doc 015_010 Combined Uniform Sheet and Non Confidential PRD Template 2 0</Template>
  <TotalTime>48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TSGUEX_023 Browser Test Case Template</vt:lpstr>
    </vt:vector>
  </TitlesOfParts>
  <Company>Microsoft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TSGUEX_037_browser_test_case_DRAFT V05_Chinaunicom_Input</dc:title>
  <dc:subject/>
  <dc:creator>wangxin349@chinaunicom.cn</dc:creator>
  <cp:keywords/>
  <dc:description/>
  <cp:lastModifiedBy>CC</cp:lastModifiedBy>
  <cp:revision>11</cp:revision>
  <dcterms:created xsi:type="dcterms:W3CDTF">2016-09-13T19:40:00Z</dcterms:created>
  <dcterms:modified xsi:type="dcterms:W3CDTF">2016-09-13T20:57:00Z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docowner</vt:lpwstr>
  </property>
  <property fmtid="{D5CDD505-2E9C-101B-9397-08002B2CF9AE}" pid="3" name="Security Classification Categories">
    <vt:lpwstr>Unrestricted</vt:lpwstr>
  </property>
  <property fmtid="{D5CDD505-2E9C-101B-9397-08002B2CF9AE}" pid="4" name="Information Categories">
    <vt:lpwstr> asdfsdf</vt:lpwstr>
  </property>
  <property fmtid="{D5CDD505-2E9C-101B-9397-08002B2CF9AE}" pid="5" name="Version Number">
    <vt:lpwstr>0.1</vt:lpwstr>
  </property>
  <property fmtid="{D5CDD505-2E9C-101B-9397-08002B2CF9AE}" pid="6" name="Official Number">
    <vt:lpwstr>0</vt:lpwstr>
  </property>
  <property fmtid="{D5CDD505-2E9C-101B-9397-08002B2CF9AE}" pid="7" name="Editor">
    <vt:lpwstr> editor</vt:lpwstr>
  </property>
  <property fmtid="{D5CDD505-2E9C-101B-9397-08002B2CF9AE}" pid="8" name="Description">
    <vt:lpwstr> </vt:lpwstr>
  </property>
  <property fmtid="{D5CDD505-2E9C-101B-9397-08002B2CF9AE}" pid="9" name="Binding">
    <vt:bool>true</vt:bool>
  </property>
  <property fmtid="{D5CDD505-2E9C-101B-9397-08002B2CF9AE}" pid="10" name="Approved Date">
    <vt:lpwstr>29th October 2004</vt:lpwstr>
  </property>
  <property fmtid="{D5CDD505-2E9C-101B-9397-08002B2CF9AE}" pid="11" name="ContentType">
    <vt:lpwstr>Document</vt:lpwstr>
  </property>
</Properties>
</file>